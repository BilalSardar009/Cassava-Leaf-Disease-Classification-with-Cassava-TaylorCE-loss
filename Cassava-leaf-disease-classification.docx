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22962" w14:textId="77777777" w:rsidR="003B7458" w:rsidRPr="008B57AF" w:rsidRDefault="003B7458" w:rsidP="003B7458">
      <w:pPr>
        <w:spacing w:line="360" w:lineRule="auto"/>
        <w:contextualSpacing/>
        <w:jc w:val="center"/>
        <w:rPr>
          <w:sz w:val="40"/>
        </w:rPr>
      </w:pPr>
      <w:r w:rsidRPr="00127346">
        <w:rPr>
          <w:b/>
          <w:sz w:val="28"/>
          <w:szCs w:val="28"/>
        </w:rPr>
        <w:t>Anglia Ruskin University</w:t>
      </w:r>
    </w:p>
    <w:p w14:paraId="631A57BC" w14:textId="77777777" w:rsidR="003B7458" w:rsidRDefault="003B7458" w:rsidP="003B7458">
      <w:pPr>
        <w:spacing w:line="360" w:lineRule="auto"/>
        <w:contextualSpacing/>
        <w:jc w:val="center"/>
        <w:rPr>
          <w:sz w:val="40"/>
        </w:rPr>
      </w:pPr>
      <w:r>
        <w:rPr>
          <w:noProof/>
        </w:rPr>
        <w:drawing>
          <wp:inline distT="0" distB="0" distL="0" distR="0" wp14:anchorId="164D00C1" wp14:editId="2322B565">
            <wp:extent cx="1798955" cy="1349266"/>
            <wp:effectExtent l="0" t="0" r="0" b="3810"/>
            <wp:docPr id="1851780331" name="Picture 1" descr="Anglia Ruskin University, Cambridg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lia Ruskin University, Cambridge (U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735" cy="1366352"/>
                    </a:xfrm>
                    <a:prstGeom prst="rect">
                      <a:avLst/>
                    </a:prstGeom>
                    <a:noFill/>
                    <a:ln>
                      <a:noFill/>
                    </a:ln>
                  </pic:spPr>
                </pic:pic>
              </a:graphicData>
            </a:graphic>
          </wp:inline>
        </w:drawing>
      </w:r>
    </w:p>
    <w:p w14:paraId="3F165BBA" w14:textId="438D6C46" w:rsidR="003B7458" w:rsidRDefault="0014283B" w:rsidP="0014283B">
      <w:pPr>
        <w:jc w:val="center"/>
      </w:pPr>
      <w:bookmarkStart w:id="0" w:name="_Hlk159412029"/>
      <w:r w:rsidRPr="0014283B">
        <w:rPr>
          <w:b/>
          <w:sz w:val="40"/>
          <w:szCs w:val="20"/>
        </w:rPr>
        <w:t>Cassava</w:t>
      </w:r>
      <w:r>
        <w:rPr>
          <w:b/>
          <w:sz w:val="40"/>
          <w:szCs w:val="20"/>
        </w:rPr>
        <w:t xml:space="preserve"> L</w:t>
      </w:r>
      <w:r w:rsidRPr="0014283B">
        <w:rPr>
          <w:b/>
          <w:sz w:val="40"/>
          <w:szCs w:val="20"/>
        </w:rPr>
        <w:t>eaf</w:t>
      </w:r>
      <w:r>
        <w:rPr>
          <w:b/>
          <w:sz w:val="40"/>
          <w:szCs w:val="20"/>
        </w:rPr>
        <w:t xml:space="preserve"> D</w:t>
      </w:r>
      <w:r w:rsidRPr="0014283B">
        <w:rPr>
          <w:b/>
          <w:sz w:val="40"/>
          <w:szCs w:val="20"/>
        </w:rPr>
        <w:t>isease</w:t>
      </w:r>
      <w:r>
        <w:rPr>
          <w:b/>
          <w:sz w:val="40"/>
          <w:szCs w:val="20"/>
        </w:rPr>
        <w:t xml:space="preserve"> C</w:t>
      </w:r>
      <w:r w:rsidRPr="0014283B">
        <w:rPr>
          <w:b/>
          <w:sz w:val="40"/>
          <w:szCs w:val="20"/>
        </w:rPr>
        <w:t>lassification</w:t>
      </w:r>
    </w:p>
    <w:bookmarkEnd w:id="0"/>
    <w:p w14:paraId="57C9BE5E" w14:textId="77777777" w:rsidR="003B7458" w:rsidRPr="00820207" w:rsidRDefault="003B7458" w:rsidP="003B7458"/>
    <w:p w14:paraId="71990725" w14:textId="67A62830" w:rsidR="003B7458" w:rsidRPr="0058122D" w:rsidRDefault="003B7458" w:rsidP="003B7458">
      <w:pPr>
        <w:pStyle w:val="Subtitle"/>
        <w:spacing w:after="0" w:line="360" w:lineRule="auto"/>
        <w:contextualSpacing/>
        <w:rPr>
          <w:rFonts w:cs="Times New Roman"/>
        </w:rPr>
      </w:pPr>
      <w:bookmarkStart w:id="1" w:name="_Toc156640198"/>
      <w:bookmarkStart w:id="2" w:name="_Toc156642874"/>
      <w:bookmarkStart w:id="3" w:name="_Toc156674052"/>
      <w:bookmarkStart w:id="4" w:name="_Toc156674173"/>
      <w:bookmarkStart w:id="5" w:name="_Toc156724696"/>
      <w:bookmarkStart w:id="6" w:name="_Toc156725636"/>
      <w:bookmarkStart w:id="7" w:name="_Toc156746111"/>
      <w:bookmarkStart w:id="8" w:name="_Toc157857721"/>
      <w:bookmarkStart w:id="9" w:name="_Toc159413353"/>
      <w:bookmarkStart w:id="10" w:name="_Toc159873369"/>
      <w:bookmarkStart w:id="11" w:name="_Toc165240042"/>
      <w:r w:rsidRPr="007A7274">
        <w:rPr>
          <w:rFonts w:cs="Times New Roman"/>
        </w:rPr>
        <w:t xml:space="preserve">Project </w:t>
      </w:r>
      <w:bookmarkEnd w:id="1"/>
      <w:bookmarkEnd w:id="2"/>
      <w:bookmarkEnd w:id="3"/>
      <w:bookmarkEnd w:id="4"/>
      <w:bookmarkEnd w:id="5"/>
      <w:bookmarkEnd w:id="6"/>
      <w:bookmarkEnd w:id="7"/>
      <w:bookmarkEnd w:id="8"/>
      <w:bookmarkEnd w:id="9"/>
      <w:r w:rsidR="00C07157">
        <w:rPr>
          <w:rFonts w:cs="Times New Roman"/>
        </w:rPr>
        <w:t>Report</w:t>
      </w:r>
      <w:bookmarkEnd w:id="10"/>
      <w:bookmarkEnd w:id="11"/>
    </w:p>
    <w:p w14:paraId="16B3FEF8" w14:textId="77777777" w:rsidR="003B7458" w:rsidRPr="00820207" w:rsidRDefault="003B7458" w:rsidP="003B7458">
      <w:pPr>
        <w:spacing w:line="360" w:lineRule="auto"/>
        <w:contextualSpacing/>
      </w:pPr>
      <w:r>
        <w:rPr>
          <w:noProof/>
        </w:rPr>
        <mc:AlternateContent>
          <mc:Choice Requires="wps">
            <w:drawing>
              <wp:anchor distT="4294967295" distB="4294967295" distL="114300" distR="114300" simplePos="0" relativeHeight="251667456" behindDoc="0" locked="0" layoutInCell="1" allowOverlap="1" wp14:anchorId="0595AFE6" wp14:editId="5A89B39D">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2A4CB" id="Line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"/>
            </w:pict>
          </mc:Fallback>
        </mc:AlternateContent>
      </w:r>
    </w:p>
    <w:p w14:paraId="1249328F" w14:textId="77777777" w:rsidR="003B7458" w:rsidRPr="00127346" w:rsidRDefault="003B7458" w:rsidP="003B7458">
      <w:pPr>
        <w:pStyle w:val="NoSpacing"/>
        <w:spacing w:line="276" w:lineRule="auto"/>
        <w:contextualSpacing/>
        <w:jc w:val="center"/>
        <w:rPr>
          <w:rFonts w:ascii="Times New Roman" w:hAnsi="Times New Roman"/>
          <w:sz w:val="28"/>
          <w:szCs w:val="28"/>
        </w:rPr>
      </w:pPr>
      <w:r>
        <w:rPr>
          <w:rFonts w:ascii="Times New Roman" w:hAnsi="Times New Roman"/>
          <w:sz w:val="28"/>
          <w:szCs w:val="28"/>
        </w:rPr>
        <w:t>Bilal Sardar…………&lt;SID&gt;</w:t>
      </w:r>
      <w:r w:rsidRPr="00127346">
        <w:rPr>
          <w:rFonts w:ascii="Times New Roman" w:hAnsi="Times New Roman"/>
          <w:sz w:val="28"/>
          <w:szCs w:val="28"/>
        </w:rPr>
        <w:t>2315119</w:t>
      </w:r>
    </w:p>
    <w:p w14:paraId="1D254FD9" w14:textId="77777777" w:rsidR="003B7458" w:rsidRPr="008C5755" w:rsidRDefault="003B7458" w:rsidP="003B745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Supervised by</w:t>
      </w:r>
    </w:p>
    <w:p w14:paraId="1259A602" w14:textId="57BEB3EB" w:rsidR="003B7458" w:rsidRDefault="0014283B" w:rsidP="003B7458">
      <w:pPr>
        <w:spacing w:line="360" w:lineRule="auto"/>
        <w:contextualSpacing/>
        <w:jc w:val="center"/>
        <w:rPr>
          <w:sz w:val="28"/>
          <w:szCs w:val="28"/>
        </w:rPr>
      </w:pPr>
      <w:r w:rsidRPr="0014283B">
        <w:rPr>
          <w:rFonts w:eastAsia="Calibri"/>
          <w:b/>
          <w:bCs/>
          <w:sz w:val="28"/>
          <w:szCs w:val="28"/>
        </w:rPr>
        <w:t>Dr. Raj Mani Shukla</w:t>
      </w:r>
    </w:p>
    <w:p w14:paraId="144258B2" w14:textId="77777777" w:rsidR="003B7458" w:rsidRDefault="003B7458" w:rsidP="003B7458">
      <w:pPr>
        <w:spacing w:line="360" w:lineRule="auto"/>
        <w:contextualSpacing/>
        <w:jc w:val="center"/>
        <w:rPr>
          <w:sz w:val="28"/>
          <w:szCs w:val="28"/>
        </w:rPr>
      </w:pPr>
    </w:p>
    <w:p w14:paraId="50516075" w14:textId="77777777" w:rsidR="003B7458" w:rsidRDefault="003B7458" w:rsidP="003B7458">
      <w:pPr>
        <w:spacing w:line="360" w:lineRule="auto"/>
        <w:contextualSpacing/>
        <w:jc w:val="center"/>
        <w:rPr>
          <w:sz w:val="28"/>
          <w:szCs w:val="28"/>
        </w:rPr>
      </w:pPr>
    </w:p>
    <w:p w14:paraId="5CEE4065" w14:textId="77777777" w:rsidR="003B7458" w:rsidRDefault="003B7458" w:rsidP="003B7458">
      <w:pPr>
        <w:spacing w:line="360" w:lineRule="auto"/>
        <w:contextualSpacing/>
        <w:jc w:val="center"/>
        <w:rPr>
          <w:sz w:val="28"/>
          <w:szCs w:val="28"/>
        </w:rPr>
      </w:pPr>
    </w:p>
    <w:p w14:paraId="3B293F01" w14:textId="77777777" w:rsidR="003B7458" w:rsidRDefault="003B7458" w:rsidP="003B7458">
      <w:pPr>
        <w:spacing w:line="360" w:lineRule="auto"/>
        <w:contextualSpacing/>
        <w:jc w:val="center"/>
        <w:rPr>
          <w:sz w:val="28"/>
          <w:szCs w:val="28"/>
        </w:rPr>
      </w:pPr>
    </w:p>
    <w:p w14:paraId="3862DAD0" w14:textId="77777777" w:rsidR="003B7458" w:rsidRDefault="003B7458" w:rsidP="003B7458">
      <w:pPr>
        <w:spacing w:line="360" w:lineRule="auto"/>
        <w:contextualSpacing/>
        <w:jc w:val="center"/>
        <w:rPr>
          <w:sz w:val="28"/>
          <w:szCs w:val="28"/>
        </w:rPr>
      </w:pPr>
    </w:p>
    <w:p w14:paraId="4371220C" w14:textId="77777777" w:rsidR="003B7458" w:rsidRDefault="003B7458" w:rsidP="003B7458">
      <w:pPr>
        <w:spacing w:line="360" w:lineRule="auto"/>
        <w:contextualSpacing/>
        <w:jc w:val="center"/>
        <w:rPr>
          <w:sz w:val="28"/>
          <w:szCs w:val="28"/>
        </w:rPr>
      </w:pPr>
    </w:p>
    <w:p w14:paraId="663400F2" w14:textId="77777777" w:rsidR="003B7458" w:rsidRDefault="003B7458" w:rsidP="003B7458">
      <w:pPr>
        <w:spacing w:line="360" w:lineRule="auto"/>
        <w:contextualSpacing/>
        <w:jc w:val="center"/>
        <w:rPr>
          <w:sz w:val="28"/>
          <w:szCs w:val="28"/>
        </w:rPr>
      </w:pPr>
    </w:p>
    <w:p w14:paraId="741534E7" w14:textId="77777777" w:rsidR="003B7458" w:rsidRDefault="003B7458" w:rsidP="003B7458">
      <w:pPr>
        <w:spacing w:line="360" w:lineRule="auto"/>
        <w:contextualSpacing/>
        <w:rPr>
          <w:sz w:val="28"/>
          <w:szCs w:val="28"/>
        </w:rPr>
      </w:pPr>
    </w:p>
    <w:p w14:paraId="6C9B7ED2" w14:textId="77777777" w:rsidR="003B7458" w:rsidRDefault="003B7458" w:rsidP="003B7458">
      <w:pPr>
        <w:spacing w:line="360" w:lineRule="auto"/>
        <w:contextualSpacing/>
        <w:jc w:val="center"/>
        <w:rPr>
          <w:sz w:val="28"/>
          <w:szCs w:val="28"/>
        </w:rPr>
      </w:pPr>
    </w:p>
    <w:p w14:paraId="245D36B3" w14:textId="77777777" w:rsidR="003B7458" w:rsidRPr="008B57AF" w:rsidRDefault="003B7458" w:rsidP="003B7458">
      <w:pPr>
        <w:spacing w:line="360" w:lineRule="auto"/>
        <w:contextualSpacing/>
        <w:jc w:val="center"/>
        <w:rPr>
          <w:sz w:val="28"/>
          <w:szCs w:val="28"/>
        </w:rPr>
      </w:pPr>
    </w:p>
    <w:p w14:paraId="4136BA32" w14:textId="77777777" w:rsidR="0014283B" w:rsidRDefault="0014283B" w:rsidP="003B7458">
      <w:pPr>
        <w:spacing w:line="360" w:lineRule="auto"/>
        <w:contextualSpacing/>
        <w:jc w:val="center"/>
        <w:rPr>
          <w:b/>
          <w:bCs/>
          <w:sz w:val="28"/>
          <w:szCs w:val="28"/>
        </w:rPr>
      </w:pPr>
      <w:r w:rsidRPr="0014283B">
        <w:rPr>
          <w:b/>
          <w:bCs/>
          <w:sz w:val="28"/>
          <w:szCs w:val="28"/>
        </w:rPr>
        <w:t>Neural Computing and Deep Learning</w:t>
      </w:r>
    </w:p>
    <w:p w14:paraId="03977F0D" w14:textId="2B1E3728" w:rsidR="003B7458" w:rsidRDefault="003B7458" w:rsidP="003B7458">
      <w:pPr>
        <w:spacing w:line="360" w:lineRule="auto"/>
        <w:contextualSpacing/>
        <w:jc w:val="center"/>
        <w:rPr>
          <w:b/>
          <w:bCs/>
          <w:sz w:val="28"/>
          <w:szCs w:val="28"/>
        </w:rPr>
      </w:pPr>
      <w:r w:rsidRPr="00127346">
        <w:rPr>
          <w:b/>
          <w:bCs/>
          <w:sz w:val="28"/>
          <w:szCs w:val="28"/>
        </w:rPr>
        <w:t>Anglia Ruskin University</w:t>
      </w:r>
    </w:p>
    <w:p w14:paraId="65F1B8DD" w14:textId="77777777" w:rsidR="003B7458" w:rsidRDefault="003B7458" w:rsidP="003B7458">
      <w:pPr>
        <w:spacing w:line="360" w:lineRule="auto"/>
        <w:contextualSpacing/>
        <w:jc w:val="center"/>
        <w:rPr>
          <w:b/>
          <w:bCs/>
          <w:sz w:val="28"/>
          <w:szCs w:val="28"/>
        </w:rPr>
      </w:pPr>
      <w:r w:rsidRPr="00127346">
        <w:rPr>
          <w:b/>
          <w:bCs/>
          <w:sz w:val="28"/>
          <w:szCs w:val="28"/>
        </w:rPr>
        <w:t>Cambridge</w:t>
      </w:r>
      <w:r w:rsidRPr="00F140FD">
        <w:rPr>
          <w:b/>
          <w:bCs/>
          <w:sz w:val="28"/>
          <w:szCs w:val="28"/>
        </w:rPr>
        <w:t xml:space="preserve">, </w:t>
      </w:r>
      <w:r>
        <w:rPr>
          <w:b/>
          <w:bCs/>
          <w:sz w:val="28"/>
          <w:szCs w:val="28"/>
        </w:rPr>
        <w:t>United kingdom</w:t>
      </w:r>
    </w:p>
    <w:p w14:paraId="2560E061" w14:textId="054DD765" w:rsidR="00520752" w:rsidRPr="00520752" w:rsidRDefault="003B7458" w:rsidP="003B7458">
      <w:pPr>
        <w:spacing w:line="360" w:lineRule="auto"/>
        <w:contextualSpacing/>
        <w:jc w:val="center"/>
        <w:rPr>
          <w:b/>
          <w:bCs/>
          <w:sz w:val="28"/>
          <w:szCs w:val="28"/>
        </w:rPr>
      </w:pPr>
      <w:r>
        <w:rPr>
          <w:b/>
          <w:bCs/>
          <w:sz w:val="28"/>
          <w:szCs w:val="28"/>
        </w:rPr>
        <w:t>January, 2024</w:t>
      </w:r>
      <w:r w:rsidR="00520752">
        <w:rPr>
          <w:b/>
        </w:rPr>
        <w:br w:type="page"/>
      </w:r>
    </w:p>
    <w:bookmarkStart w:id="12" w:name="_Toc165240043" w:displacedByCustomXml="next"/>
    <w:bookmarkStart w:id="13"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55C347F8" w14:textId="77777777" w:rsidR="008E57BE" w:rsidRDefault="008E57BE" w:rsidP="004C3191">
          <w:pPr>
            <w:pStyle w:val="Subtitle"/>
          </w:pPr>
          <w:r>
            <w:t>Table of Contents</w:t>
          </w:r>
          <w:bookmarkEnd w:id="13"/>
          <w:bookmarkEnd w:id="12"/>
        </w:p>
        <w:p w14:paraId="7E49AB9E" w14:textId="106F8782" w:rsidR="00707D76" w:rsidRDefault="008E57BE">
          <w:pPr>
            <w:pStyle w:val="TOC2"/>
            <w:tabs>
              <w:tab w:val="right" w:leader="dot" w:pos="9019"/>
            </w:tabs>
            <w:rPr>
              <w:rFonts w:asciiTheme="minorHAnsi" w:eastAsiaTheme="minorEastAsia" w:hAnsiTheme="minorHAnsi" w:cstheme="minorBidi"/>
              <w:noProof/>
              <w:kern w:val="2"/>
              <w:lang w:val="en-PK" w:eastAsia="en-PK"/>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5240042" w:history="1">
            <w:r w:rsidR="00707D76" w:rsidRPr="0048216B">
              <w:rPr>
                <w:rStyle w:val="Hyperlink"/>
                <w:noProof/>
              </w:rPr>
              <w:t>Project Report</w:t>
            </w:r>
            <w:r w:rsidR="00707D76">
              <w:rPr>
                <w:noProof/>
                <w:webHidden/>
              </w:rPr>
              <w:tab/>
            </w:r>
            <w:r w:rsidR="00707D76">
              <w:rPr>
                <w:noProof/>
                <w:webHidden/>
              </w:rPr>
              <w:fldChar w:fldCharType="begin"/>
            </w:r>
            <w:r w:rsidR="00707D76">
              <w:rPr>
                <w:noProof/>
                <w:webHidden/>
              </w:rPr>
              <w:instrText xml:space="preserve"> PAGEREF _Toc165240042 \h </w:instrText>
            </w:r>
            <w:r w:rsidR="00707D76">
              <w:rPr>
                <w:noProof/>
                <w:webHidden/>
              </w:rPr>
            </w:r>
            <w:r w:rsidR="00707D76">
              <w:rPr>
                <w:noProof/>
                <w:webHidden/>
              </w:rPr>
              <w:fldChar w:fldCharType="separate"/>
            </w:r>
            <w:r w:rsidR="00DA7B29">
              <w:rPr>
                <w:noProof/>
                <w:webHidden/>
              </w:rPr>
              <w:t>i</w:t>
            </w:r>
            <w:r w:rsidR="00707D76">
              <w:rPr>
                <w:noProof/>
                <w:webHidden/>
              </w:rPr>
              <w:fldChar w:fldCharType="end"/>
            </w:r>
          </w:hyperlink>
        </w:p>
        <w:p w14:paraId="6B49C122" w14:textId="390B54C8"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43" w:history="1">
            <w:r w:rsidRPr="0048216B">
              <w:rPr>
                <w:rStyle w:val="Hyperlink"/>
                <w:noProof/>
              </w:rPr>
              <w:t>Table of Contents</w:t>
            </w:r>
            <w:r>
              <w:rPr>
                <w:noProof/>
                <w:webHidden/>
              </w:rPr>
              <w:tab/>
            </w:r>
            <w:r>
              <w:rPr>
                <w:noProof/>
                <w:webHidden/>
              </w:rPr>
              <w:fldChar w:fldCharType="begin"/>
            </w:r>
            <w:r>
              <w:rPr>
                <w:noProof/>
                <w:webHidden/>
              </w:rPr>
              <w:instrText xml:space="preserve"> PAGEREF _Toc165240043 \h </w:instrText>
            </w:r>
            <w:r>
              <w:rPr>
                <w:noProof/>
                <w:webHidden/>
              </w:rPr>
            </w:r>
            <w:r>
              <w:rPr>
                <w:noProof/>
                <w:webHidden/>
              </w:rPr>
              <w:fldChar w:fldCharType="separate"/>
            </w:r>
            <w:r w:rsidR="00DA7B29">
              <w:rPr>
                <w:noProof/>
                <w:webHidden/>
              </w:rPr>
              <w:t>ii</w:t>
            </w:r>
            <w:r>
              <w:rPr>
                <w:noProof/>
                <w:webHidden/>
              </w:rPr>
              <w:fldChar w:fldCharType="end"/>
            </w:r>
          </w:hyperlink>
        </w:p>
        <w:p w14:paraId="0783358F" w14:textId="258FB129"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44" w:history="1">
            <w:r w:rsidRPr="0048216B">
              <w:rPr>
                <w:rStyle w:val="Hyperlink"/>
                <w:noProof/>
              </w:rPr>
              <w:t>List of Tables</w:t>
            </w:r>
            <w:r>
              <w:rPr>
                <w:noProof/>
                <w:webHidden/>
              </w:rPr>
              <w:tab/>
            </w:r>
            <w:r>
              <w:rPr>
                <w:noProof/>
                <w:webHidden/>
              </w:rPr>
              <w:fldChar w:fldCharType="begin"/>
            </w:r>
            <w:r>
              <w:rPr>
                <w:noProof/>
                <w:webHidden/>
              </w:rPr>
              <w:instrText xml:space="preserve"> PAGEREF _Toc165240044 \h </w:instrText>
            </w:r>
            <w:r>
              <w:rPr>
                <w:noProof/>
                <w:webHidden/>
              </w:rPr>
            </w:r>
            <w:r>
              <w:rPr>
                <w:noProof/>
                <w:webHidden/>
              </w:rPr>
              <w:fldChar w:fldCharType="separate"/>
            </w:r>
            <w:r w:rsidR="00DA7B29">
              <w:rPr>
                <w:noProof/>
                <w:webHidden/>
              </w:rPr>
              <w:t>iii</w:t>
            </w:r>
            <w:r>
              <w:rPr>
                <w:noProof/>
                <w:webHidden/>
              </w:rPr>
              <w:fldChar w:fldCharType="end"/>
            </w:r>
          </w:hyperlink>
        </w:p>
        <w:p w14:paraId="4FAA5A55" w14:textId="5FC1D357"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45" w:history="1">
            <w:r w:rsidRPr="0048216B">
              <w:rPr>
                <w:rStyle w:val="Hyperlink"/>
                <w:noProof/>
              </w:rPr>
              <w:t>List of Figures</w:t>
            </w:r>
            <w:r>
              <w:rPr>
                <w:noProof/>
                <w:webHidden/>
              </w:rPr>
              <w:tab/>
            </w:r>
            <w:r>
              <w:rPr>
                <w:noProof/>
                <w:webHidden/>
              </w:rPr>
              <w:fldChar w:fldCharType="begin"/>
            </w:r>
            <w:r>
              <w:rPr>
                <w:noProof/>
                <w:webHidden/>
              </w:rPr>
              <w:instrText xml:space="preserve"> PAGEREF _Toc165240045 \h </w:instrText>
            </w:r>
            <w:r>
              <w:rPr>
                <w:noProof/>
                <w:webHidden/>
              </w:rPr>
            </w:r>
            <w:r>
              <w:rPr>
                <w:noProof/>
                <w:webHidden/>
              </w:rPr>
              <w:fldChar w:fldCharType="separate"/>
            </w:r>
            <w:r w:rsidR="00DA7B29">
              <w:rPr>
                <w:noProof/>
                <w:webHidden/>
              </w:rPr>
              <w:t>iv</w:t>
            </w:r>
            <w:r>
              <w:rPr>
                <w:noProof/>
                <w:webHidden/>
              </w:rPr>
              <w:fldChar w:fldCharType="end"/>
            </w:r>
          </w:hyperlink>
        </w:p>
        <w:p w14:paraId="55584F3C" w14:textId="02690F5B" w:rsidR="00707D76" w:rsidRDefault="00707D76">
          <w:pPr>
            <w:pStyle w:val="TOC1"/>
            <w:tabs>
              <w:tab w:val="right" w:leader="dot" w:pos="9019"/>
            </w:tabs>
            <w:rPr>
              <w:rFonts w:asciiTheme="minorHAnsi" w:eastAsiaTheme="minorEastAsia" w:hAnsiTheme="minorHAnsi" w:cstheme="minorBidi"/>
              <w:noProof/>
              <w:kern w:val="2"/>
              <w:lang w:val="en-PK" w:eastAsia="en-PK"/>
              <w14:ligatures w14:val="standardContextual"/>
            </w:rPr>
          </w:pPr>
          <w:hyperlink w:anchor="_Toc165240046" w:history="1">
            <w:r w:rsidRPr="0048216B">
              <w:rPr>
                <w:rStyle w:val="Hyperlink"/>
                <w:noProof/>
                <w14:scene3d>
                  <w14:camera w14:prst="orthographicFront"/>
                  <w14:lightRig w14:rig="threePt" w14:dir="t">
                    <w14:rot w14:lat="0" w14:lon="0" w14:rev="0"/>
                  </w14:lightRig>
                </w14:scene3d>
              </w:rPr>
              <w:t>Chapter 1:</w:t>
            </w:r>
            <w:r w:rsidRPr="0048216B">
              <w:rPr>
                <w:rStyle w:val="Hyperlink"/>
                <w:noProof/>
              </w:rPr>
              <w:t xml:space="preserve"> Model</w:t>
            </w:r>
            <w:r>
              <w:rPr>
                <w:noProof/>
                <w:webHidden/>
              </w:rPr>
              <w:tab/>
            </w:r>
            <w:r>
              <w:rPr>
                <w:noProof/>
                <w:webHidden/>
              </w:rPr>
              <w:fldChar w:fldCharType="begin"/>
            </w:r>
            <w:r>
              <w:rPr>
                <w:noProof/>
                <w:webHidden/>
              </w:rPr>
              <w:instrText xml:space="preserve"> PAGEREF _Toc165240046 \h </w:instrText>
            </w:r>
            <w:r>
              <w:rPr>
                <w:noProof/>
                <w:webHidden/>
              </w:rPr>
            </w:r>
            <w:r>
              <w:rPr>
                <w:noProof/>
                <w:webHidden/>
              </w:rPr>
              <w:fldChar w:fldCharType="separate"/>
            </w:r>
            <w:r w:rsidR="00DA7B29">
              <w:rPr>
                <w:noProof/>
                <w:webHidden/>
              </w:rPr>
              <w:t>1</w:t>
            </w:r>
            <w:r>
              <w:rPr>
                <w:noProof/>
                <w:webHidden/>
              </w:rPr>
              <w:fldChar w:fldCharType="end"/>
            </w:r>
          </w:hyperlink>
        </w:p>
        <w:p w14:paraId="37E4A144" w14:textId="7FCA582D" w:rsidR="00707D76" w:rsidRDefault="00707D76">
          <w:pPr>
            <w:pStyle w:val="TOC1"/>
            <w:tabs>
              <w:tab w:val="right" w:leader="dot" w:pos="9019"/>
            </w:tabs>
            <w:rPr>
              <w:rFonts w:asciiTheme="minorHAnsi" w:eastAsiaTheme="minorEastAsia" w:hAnsiTheme="minorHAnsi" w:cstheme="minorBidi"/>
              <w:noProof/>
              <w:kern w:val="2"/>
              <w:lang w:val="en-PK" w:eastAsia="en-PK"/>
              <w14:ligatures w14:val="standardContextual"/>
            </w:rPr>
          </w:pPr>
          <w:hyperlink w:anchor="_Toc165240047" w:history="1">
            <w:r w:rsidRPr="0048216B">
              <w:rPr>
                <w:rStyle w:val="Hyperlink"/>
                <w:noProof/>
                <w14:scene3d>
                  <w14:camera w14:prst="orthographicFront"/>
                  <w14:lightRig w14:rig="threePt" w14:dir="t">
                    <w14:rot w14:lat="0" w14:lon="0" w14:rev="0"/>
                  </w14:lightRig>
                </w14:scene3d>
              </w:rPr>
              <w:t>Chapter 2:</w:t>
            </w:r>
            <w:r w:rsidRPr="0048216B">
              <w:rPr>
                <w:rStyle w:val="Hyperlink"/>
                <w:noProof/>
              </w:rPr>
              <w:t xml:space="preserve"> Loss Function and Noisy Labels</w:t>
            </w:r>
            <w:r>
              <w:rPr>
                <w:noProof/>
                <w:webHidden/>
              </w:rPr>
              <w:tab/>
            </w:r>
            <w:r>
              <w:rPr>
                <w:noProof/>
                <w:webHidden/>
              </w:rPr>
              <w:fldChar w:fldCharType="begin"/>
            </w:r>
            <w:r>
              <w:rPr>
                <w:noProof/>
                <w:webHidden/>
              </w:rPr>
              <w:instrText xml:space="preserve"> PAGEREF _Toc165240047 \h </w:instrText>
            </w:r>
            <w:r>
              <w:rPr>
                <w:noProof/>
                <w:webHidden/>
              </w:rPr>
            </w:r>
            <w:r>
              <w:rPr>
                <w:noProof/>
                <w:webHidden/>
              </w:rPr>
              <w:fldChar w:fldCharType="separate"/>
            </w:r>
            <w:r w:rsidR="00DA7B29">
              <w:rPr>
                <w:noProof/>
                <w:webHidden/>
              </w:rPr>
              <w:t>4</w:t>
            </w:r>
            <w:r>
              <w:rPr>
                <w:noProof/>
                <w:webHidden/>
              </w:rPr>
              <w:fldChar w:fldCharType="end"/>
            </w:r>
          </w:hyperlink>
        </w:p>
        <w:p w14:paraId="590B79D4" w14:textId="4025534C"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48" w:history="1">
            <w:r w:rsidRPr="0048216B">
              <w:rPr>
                <w:rStyle w:val="Hyperlink"/>
                <w:noProof/>
                <w:lang w:val="en-GB"/>
              </w:rPr>
              <w:t>2.1</w:t>
            </w:r>
            <w:r w:rsidRPr="0048216B">
              <w:rPr>
                <w:rStyle w:val="Hyperlink"/>
                <w:noProof/>
              </w:rPr>
              <w:t xml:space="preserve"> Taylor Cross Entropy Loss</w:t>
            </w:r>
            <w:r>
              <w:rPr>
                <w:noProof/>
                <w:webHidden/>
              </w:rPr>
              <w:tab/>
            </w:r>
            <w:r>
              <w:rPr>
                <w:noProof/>
                <w:webHidden/>
              </w:rPr>
              <w:fldChar w:fldCharType="begin"/>
            </w:r>
            <w:r>
              <w:rPr>
                <w:noProof/>
                <w:webHidden/>
              </w:rPr>
              <w:instrText xml:space="preserve"> PAGEREF _Toc165240048 \h </w:instrText>
            </w:r>
            <w:r>
              <w:rPr>
                <w:noProof/>
                <w:webHidden/>
              </w:rPr>
            </w:r>
            <w:r>
              <w:rPr>
                <w:noProof/>
                <w:webHidden/>
              </w:rPr>
              <w:fldChar w:fldCharType="separate"/>
            </w:r>
            <w:r w:rsidR="00DA7B29">
              <w:rPr>
                <w:noProof/>
                <w:webHidden/>
              </w:rPr>
              <w:t>4</w:t>
            </w:r>
            <w:r>
              <w:rPr>
                <w:noProof/>
                <w:webHidden/>
              </w:rPr>
              <w:fldChar w:fldCharType="end"/>
            </w:r>
          </w:hyperlink>
        </w:p>
        <w:p w14:paraId="284DA8D6" w14:textId="6527BA98" w:rsidR="00707D76" w:rsidRDefault="00707D76">
          <w:pPr>
            <w:pStyle w:val="TOC1"/>
            <w:tabs>
              <w:tab w:val="right" w:leader="dot" w:pos="9019"/>
            </w:tabs>
            <w:rPr>
              <w:rFonts w:asciiTheme="minorHAnsi" w:eastAsiaTheme="minorEastAsia" w:hAnsiTheme="minorHAnsi" w:cstheme="minorBidi"/>
              <w:noProof/>
              <w:kern w:val="2"/>
              <w:lang w:val="en-PK" w:eastAsia="en-PK"/>
              <w14:ligatures w14:val="standardContextual"/>
            </w:rPr>
          </w:pPr>
          <w:hyperlink w:anchor="_Toc165240049" w:history="1">
            <w:r w:rsidRPr="0048216B">
              <w:rPr>
                <w:rStyle w:val="Hyperlink"/>
                <w:noProof/>
                <w14:scene3d>
                  <w14:camera w14:prst="orthographicFront"/>
                  <w14:lightRig w14:rig="threePt" w14:dir="t">
                    <w14:rot w14:lat="0" w14:lon="0" w14:rev="0"/>
                  </w14:lightRig>
                </w14:scene3d>
              </w:rPr>
              <w:t>Chapter 3:</w:t>
            </w:r>
            <w:r w:rsidRPr="0048216B">
              <w:rPr>
                <w:rStyle w:val="Hyperlink"/>
                <w:noProof/>
              </w:rPr>
              <w:t xml:space="preserve"> Label  Flipping</w:t>
            </w:r>
            <w:r>
              <w:rPr>
                <w:noProof/>
                <w:webHidden/>
              </w:rPr>
              <w:tab/>
            </w:r>
            <w:r>
              <w:rPr>
                <w:noProof/>
                <w:webHidden/>
              </w:rPr>
              <w:fldChar w:fldCharType="begin"/>
            </w:r>
            <w:r>
              <w:rPr>
                <w:noProof/>
                <w:webHidden/>
              </w:rPr>
              <w:instrText xml:space="preserve"> PAGEREF _Toc165240049 \h </w:instrText>
            </w:r>
            <w:r>
              <w:rPr>
                <w:noProof/>
                <w:webHidden/>
              </w:rPr>
            </w:r>
            <w:r>
              <w:rPr>
                <w:noProof/>
                <w:webHidden/>
              </w:rPr>
              <w:fldChar w:fldCharType="separate"/>
            </w:r>
            <w:r w:rsidR="00DA7B29">
              <w:rPr>
                <w:noProof/>
                <w:webHidden/>
              </w:rPr>
              <w:t>5</w:t>
            </w:r>
            <w:r>
              <w:rPr>
                <w:noProof/>
                <w:webHidden/>
              </w:rPr>
              <w:fldChar w:fldCharType="end"/>
            </w:r>
          </w:hyperlink>
        </w:p>
        <w:p w14:paraId="4652E605" w14:textId="491E8477"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50" w:history="1">
            <w:r w:rsidRPr="0048216B">
              <w:rPr>
                <w:rStyle w:val="Hyperlink"/>
                <w:noProof/>
              </w:rPr>
              <w:t>3.1 Random Flip of labels</w:t>
            </w:r>
            <w:r>
              <w:rPr>
                <w:noProof/>
                <w:webHidden/>
              </w:rPr>
              <w:tab/>
            </w:r>
            <w:r>
              <w:rPr>
                <w:noProof/>
                <w:webHidden/>
              </w:rPr>
              <w:fldChar w:fldCharType="begin"/>
            </w:r>
            <w:r>
              <w:rPr>
                <w:noProof/>
                <w:webHidden/>
              </w:rPr>
              <w:instrText xml:space="preserve"> PAGEREF _Toc165240050 \h </w:instrText>
            </w:r>
            <w:r>
              <w:rPr>
                <w:noProof/>
                <w:webHidden/>
              </w:rPr>
            </w:r>
            <w:r>
              <w:rPr>
                <w:noProof/>
                <w:webHidden/>
              </w:rPr>
              <w:fldChar w:fldCharType="separate"/>
            </w:r>
            <w:r w:rsidR="00DA7B29">
              <w:rPr>
                <w:noProof/>
                <w:webHidden/>
              </w:rPr>
              <w:t>5</w:t>
            </w:r>
            <w:r>
              <w:rPr>
                <w:noProof/>
                <w:webHidden/>
              </w:rPr>
              <w:fldChar w:fldCharType="end"/>
            </w:r>
          </w:hyperlink>
        </w:p>
        <w:p w14:paraId="754F2435" w14:textId="6DA491B6"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51" w:history="1">
            <w:r w:rsidRPr="0048216B">
              <w:rPr>
                <w:rStyle w:val="Hyperlink"/>
                <w:noProof/>
              </w:rPr>
              <w:t>3.2 Randomly Putting a Outlier</w:t>
            </w:r>
            <w:r>
              <w:rPr>
                <w:noProof/>
                <w:webHidden/>
              </w:rPr>
              <w:tab/>
            </w:r>
            <w:r>
              <w:rPr>
                <w:noProof/>
                <w:webHidden/>
              </w:rPr>
              <w:fldChar w:fldCharType="begin"/>
            </w:r>
            <w:r>
              <w:rPr>
                <w:noProof/>
                <w:webHidden/>
              </w:rPr>
              <w:instrText xml:space="preserve"> PAGEREF _Toc165240051 \h </w:instrText>
            </w:r>
            <w:r>
              <w:rPr>
                <w:noProof/>
                <w:webHidden/>
              </w:rPr>
            </w:r>
            <w:r>
              <w:rPr>
                <w:noProof/>
                <w:webHidden/>
              </w:rPr>
              <w:fldChar w:fldCharType="separate"/>
            </w:r>
            <w:r w:rsidR="00DA7B29">
              <w:rPr>
                <w:noProof/>
                <w:webHidden/>
              </w:rPr>
              <w:t>5</w:t>
            </w:r>
            <w:r>
              <w:rPr>
                <w:noProof/>
                <w:webHidden/>
              </w:rPr>
              <w:fldChar w:fldCharType="end"/>
            </w:r>
          </w:hyperlink>
        </w:p>
        <w:p w14:paraId="782CEFA6" w14:textId="3589F7BF" w:rsidR="00707D76" w:rsidRDefault="00707D76">
          <w:pPr>
            <w:pStyle w:val="TOC2"/>
            <w:tabs>
              <w:tab w:val="right" w:leader="dot" w:pos="9019"/>
            </w:tabs>
            <w:rPr>
              <w:rFonts w:asciiTheme="minorHAnsi" w:eastAsiaTheme="minorEastAsia" w:hAnsiTheme="minorHAnsi" w:cstheme="minorBidi"/>
              <w:noProof/>
              <w:kern w:val="2"/>
              <w:lang w:val="en-PK" w:eastAsia="en-PK"/>
              <w14:ligatures w14:val="standardContextual"/>
            </w:rPr>
          </w:pPr>
          <w:hyperlink w:anchor="_Toc165240052" w:history="1">
            <w:r w:rsidRPr="0048216B">
              <w:rPr>
                <w:rStyle w:val="Hyperlink"/>
                <w:noProof/>
              </w:rPr>
              <w:t>3.3 Flipping label with high model Confidence</w:t>
            </w:r>
            <w:r>
              <w:rPr>
                <w:noProof/>
                <w:webHidden/>
              </w:rPr>
              <w:tab/>
            </w:r>
            <w:r>
              <w:rPr>
                <w:noProof/>
                <w:webHidden/>
              </w:rPr>
              <w:fldChar w:fldCharType="begin"/>
            </w:r>
            <w:r>
              <w:rPr>
                <w:noProof/>
                <w:webHidden/>
              </w:rPr>
              <w:instrText xml:space="preserve"> PAGEREF _Toc165240052 \h </w:instrText>
            </w:r>
            <w:r>
              <w:rPr>
                <w:noProof/>
                <w:webHidden/>
              </w:rPr>
            </w:r>
            <w:r>
              <w:rPr>
                <w:noProof/>
                <w:webHidden/>
              </w:rPr>
              <w:fldChar w:fldCharType="separate"/>
            </w:r>
            <w:r w:rsidR="00DA7B29">
              <w:rPr>
                <w:noProof/>
                <w:webHidden/>
              </w:rPr>
              <w:t>6</w:t>
            </w:r>
            <w:r>
              <w:rPr>
                <w:noProof/>
                <w:webHidden/>
              </w:rPr>
              <w:fldChar w:fldCharType="end"/>
            </w:r>
          </w:hyperlink>
        </w:p>
        <w:p w14:paraId="6EF2B0CF" w14:textId="4D9114D7" w:rsidR="00707D76" w:rsidRDefault="00707D76">
          <w:pPr>
            <w:pStyle w:val="TOC1"/>
            <w:tabs>
              <w:tab w:val="right" w:leader="dot" w:pos="9019"/>
            </w:tabs>
            <w:rPr>
              <w:rFonts w:asciiTheme="minorHAnsi" w:eastAsiaTheme="minorEastAsia" w:hAnsiTheme="minorHAnsi" w:cstheme="minorBidi"/>
              <w:noProof/>
              <w:kern w:val="2"/>
              <w:lang w:val="en-PK" w:eastAsia="en-PK"/>
              <w14:ligatures w14:val="standardContextual"/>
            </w:rPr>
          </w:pPr>
          <w:hyperlink w:anchor="_Toc165240053" w:history="1">
            <w:r w:rsidRPr="0048216B">
              <w:rPr>
                <w:rStyle w:val="Hyperlink"/>
                <w:noProof/>
                <w14:scene3d>
                  <w14:camera w14:prst="orthographicFront"/>
                  <w14:lightRig w14:rig="threePt" w14:dir="t">
                    <w14:rot w14:lat="0" w14:lon="0" w14:rev="0"/>
                  </w14:lightRig>
                </w14:scene3d>
              </w:rPr>
              <w:t>Chapter 4:</w:t>
            </w:r>
            <w:r w:rsidRPr="0048216B">
              <w:rPr>
                <w:rStyle w:val="Hyperlink"/>
                <w:noProof/>
              </w:rPr>
              <w:t xml:space="preserve"> Flipped Label Detection</w:t>
            </w:r>
            <w:r>
              <w:rPr>
                <w:noProof/>
                <w:webHidden/>
              </w:rPr>
              <w:tab/>
            </w:r>
            <w:r>
              <w:rPr>
                <w:noProof/>
                <w:webHidden/>
              </w:rPr>
              <w:fldChar w:fldCharType="begin"/>
            </w:r>
            <w:r>
              <w:rPr>
                <w:noProof/>
                <w:webHidden/>
              </w:rPr>
              <w:instrText xml:space="preserve"> PAGEREF _Toc165240053 \h </w:instrText>
            </w:r>
            <w:r>
              <w:rPr>
                <w:noProof/>
                <w:webHidden/>
              </w:rPr>
            </w:r>
            <w:r>
              <w:rPr>
                <w:noProof/>
                <w:webHidden/>
              </w:rPr>
              <w:fldChar w:fldCharType="separate"/>
            </w:r>
            <w:r w:rsidR="00DA7B29">
              <w:rPr>
                <w:noProof/>
                <w:webHidden/>
              </w:rPr>
              <w:t>8</w:t>
            </w:r>
            <w:r>
              <w:rPr>
                <w:noProof/>
                <w:webHidden/>
              </w:rPr>
              <w:fldChar w:fldCharType="end"/>
            </w:r>
          </w:hyperlink>
        </w:p>
        <w:p w14:paraId="6F75D8A0" w14:textId="18056AA2" w:rsidR="00707D76" w:rsidRDefault="00707D76">
          <w:pPr>
            <w:pStyle w:val="TOC1"/>
            <w:tabs>
              <w:tab w:val="right" w:leader="dot" w:pos="9019"/>
            </w:tabs>
            <w:rPr>
              <w:rFonts w:asciiTheme="minorHAnsi" w:eastAsiaTheme="minorEastAsia" w:hAnsiTheme="minorHAnsi" w:cstheme="minorBidi"/>
              <w:noProof/>
              <w:kern w:val="2"/>
              <w:lang w:val="en-PK" w:eastAsia="en-PK"/>
              <w14:ligatures w14:val="standardContextual"/>
            </w:rPr>
          </w:pPr>
          <w:hyperlink w:anchor="_Toc165240054" w:history="1">
            <w:r w:rsidRPr="0048216B">
              <w:rPr>
                <w:rStyle w:val="Hyperlink"/>
                <w:noProof/>
              </w:rPr>
              <w:t>References</w:t>
            </w:r>
            <w:r>
              <w:rPr>
                <w:noProof/>
                <w:webHidden/>
              </w:rPr>
              <w:tab/>
            </w:r>
            <w:r>
              <w:rPr>
                <w:noProof/>
                <w:webHidden/>
              </w:rPr>
              <w:fldChar w:fldCharType="begin"/>
            </w:r>
            <w:r>
              <w:rPr>
                <w:noProof/>
                <w:webHidden/>
              </w:rPr>
              <w:instrText xml:space="preserve"> PAGEREF _Toc165240054 \h </w:instrText>
            </w:r>
            <w:r>
              <w:rPr>
                <w:noProof/>
                <w:webHidden/>
              </w:rPr>
            </w:r>
            <w:r>
              <w:rPr>
                <w:noProof/>
                <w:webHidden/>
              </w:rPr>
              <w:fldChar w:fldCharType="separate"/>
            </w:r>
            <w:r w:rsidR="00DA7B29">
              <w:rPr>
                <w:noProof/>
                <w:webHidden/>
              </w:rPr>
              <w:t>10</w:t>
            </w:r>
            <w:r>
              <w:rPr>
                <w:noProof/>
                <w:webHidden/>
              </w:rPr>
              <w:fldChar w:fldCharType="end"/>
            </w:r>
          </w:hyperlink>
        </w:p>
        <w:p w14:paraId="60A2975E" w14:textId="170473D4" w:rsidR="00A40D67" w:rsidRPr="003E4003" w:rsidRDefault="008E57BE" w:rsidP="003E4003">
          <w:r>
            <w:rPr>
              <w:b/>
              <w:bCs/>
              <w:noProof/>
            </w:rPr>
            <w:fldChar w:fldCharType="end"/>
          </w:r>
        </w:p>
      </w:sdtContent>
    </w:sdt>
    <w:p w14:paraId="5895E536" w14:textId="77777777" w:rsidR="00B17408" w:rsidRDefault="00B17408" w:rsidP="00AE0BAE">
      <w:pPr>
        <w:pStyle w:val="Subtitle"/>
        <w:rPr>
          <w:rFonts w:cs="Times New Roman"/>
        </w:rPr>
        <w:sectPr w:rsidR="00B17408" w:rsidSect="00A41127">
          <w:pgSz w:w="11909" w:h="16834" w:code="9"/>
          <w:pgMar w:top="1440" w:right="1440" w:bottom="1440" w:left="1440" w:header="720" w:footer="720" w:gutter="0"/>
          <w:pgNumType w:fmt="lowerRoman" w:start="1"/>
          <w:cols w:space="720"/>
          <w:titlePg/>
          <w:docGrid w:linePitch="360"/>
        </w:sectPr>
      </w:pPr>
    </w:p>
    <w:p w14:paraId="09873052" w14:textId="77777777" w:rsidR="00CE58EF" w:rsidRDefault="00884C85" w:rsidP="004C3191">
      <w:pPr>
        <w:pStyle w:val="Subtitle"/>
        <w:rPr>
          <w:noProof/>
        </w:rPr>
      </w:pPr>
      <w:bookmarkStart w:id="14" w:name="_Toc19544193"/>
      <w:bookmarkStart w:id="15" w:name="_Toc19544445"/>
      <w:bookmarkStart w:id="16" w:name="_Toc165240044"/>
      <w:r w:rsidRPr="008B57AF">
        <w:lastRenderedPageBreak/>
        <w:t>List of Tables</w:t>
      </w:r>
      <w:bookmarkEnd w:id="14"/>
      <w:bookmarkEnd w:id="15"/>
      <w:bookmarkEnd w:id="16"/>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22557C41" w14:textId="6C514E5E" w:rsidR="00CE58EF" w:rsidRDefault="00000000">
      <w:pPr>
        <w:pStyle w:val="TableofFigures"/>
        <w:tabs>
          <w:tab w:val="right" w:leader="dot" w:pos="9019"/>
        </w:tabs>
        <w:rPr>
          <w:noProof/>
        </w:rPr>
      </w:pPr>
      <w:hyperlink w:anchor="_Toc113452247" w:history="1">
        <w:r w:rsidR="00CE58EF" w:rsidRPr="00630159">
          <w:rPr>
            <w:rStyle w:val="Hyperlink"/>
            <w:noProof/>
          </w:rPr>
          <w:t xml:space="preserve">Table 1: </w:t>
        </w:r>
        <w:r w:rsidR="004D16A2" w:rsidRPr="004D16A2">
          <w:t>Different Models Performance</w:t>
        </w:r>
        <w:r w:rsidR="00CE58EF">
          <w:rPr>
            <w:noProof/>
            <w:webHidden/>
          </w:rPr>
          <w:tab/>
        </w:r>
        <w:r w:rsidR="001146AC">
          <w:rPr>
            <w:noProof/>
            <w:webHidden/>
          </w:rPr>
          <w:t>3</w:t>
        </w:r>
      </w:hyperlink>
    </w:p>
    <w:p w14:paraId="54D4ED3B" w14:textId="7FD0BF7D" w:rsidR="00A8228C" w:rsidRDefault="00A8228C" w:rsidP="00A8228C">
      <w:pPr>
        <w:pStyle w:val="TableofFigures"/>
        <w:tabs>
          <w:tab w:val="right" w:leader="dot" w:pos="9019"/>
        </w:tabs>
        <w:rPr>
          <w:noProof/>
        </w:rPr>
      </w:pPr>
      <w:hyperlink w:anchor="_Toc113452247" w:history="1">
        <w:r w:rsidRPr="00630159">
          <w:rPr>
            <w:rStyle w:val="Hyperlink"/>
            <w:noProof/>
          </w:rPr>
          <w:t xml:space="preserve">Table </w:t>
        </w:r>
        <w:r w:rsidR="004D16A2">
          <w:rPr>
            <w:rStyle w:val="Hyperlink"/>
            <w:noProof/>
          </w:rPr>
          <w:t>2</w:t>
        </w:r>
        <w:r w:rsidRPr="00630159">
          <w:rPr>
            <w:rStyle w:val="Hyperlink"/>
            <w:noProof/>
          </w:rPr>
          <w:t xml:space="preserve">: </w:t>
        </w:r>
        <w:r w:rsidRPr="001F4318">
          <w:t>Model Performance Comparison</w:t>
        </w:r>
        <w:r>
          <w:rPr>
            <w:noProof/>
            <w:webHidden/>
          </w:rPr>
          <w:tab/>
        </w:r>
        <w:r w:rsidR="001146AC">
          <w:rPr>
            <w:noProof/>
            <w:webHidden/>
          </w:rPr>
          <w:t>4</w:t>
        </w:r>
      </w:hyperlink>
    </w:p>
    <w:p w14:paraId="104CADB9" w14:textId="77777777" w:rsidR="00A8228C" w:rsidRPr="00A8228C" w:rsidRDefault="00A8228C" w:rsidP="00A8228C"/>
    <w:p w14:paraId="5F312103" w14:textId="28A19082" w:rsidR="00191F88" w:rsidRPr="004D16A2" w:rsidRDefault="00984320" w:rsidP="004D16A2">
      <w:pPr>
        <w:tabs>
          <w:tab w:val="left" w:pos="6714"/>
        </w:tabs>
        <w:rPr>
          <w:rFonts w:asciiTheme="minorHAnsi" w:eastAsiaTheme="minorEastAsia" w:hAnsiTheme="minorHAnsi" w:cstheme="minorBidi"/>
          <w:noProof/>
          <w:sz w:val="22"/>
          <w:szCs w:val="22"/>
        </w:rPr>
        <w:sectPr w:rsidR="00191F88" w:rsidRPr="004D16A2" w:rsidSect="00A41127">
          <w:headerReference w:type="first" r:id="rId9"/>
          <w:pgSz w:w="11909" w:h="16834" w:code="9"/>
          <w:pgMar w:top="1440" w:right="1440" w:bottom="1440" w:left="1440" w:header="720" w:footer="720" w:gutter="0"/>
          <w:pgNumType w:fmt="lowerRoman"/>
          <w:cols w:space="720"/>
          <w:titlePg/>
          <w:docGrid w:linePitch="360"/>
        </w:sectPr>
      </w:pPr>
      <w:r>
        <w:fldChar w:fldCharType="end"/>
      </w:r>
    </w:p>
    <w:p w14:paraId="7ACC523E" w14:textId="77777777" w:rsidR="004C3191" w:rsidRDefault="004C3191" w:rsidP="004C3191">
      <w:pPr>
        <w:pStyle w:val="Subtitle"/>
      </w:pPr>
      <w:bookmarkStart w:id="17" w:name="_Toc165240045"/>
      <w:r>
        <w:lastRenderedPageBreak/>
        <w:t>List of Figures</w:t>
      </w:r>
      <w:bookmarkEnd w:id="17"/>
    </w:p>
    <w:p w14:paraId="6C04F4DE" w14:textId="34AB9EF7" w:rsidR="004933AC" w:rsidRDefault="004933AC" w:rsidP="004933AC">
      <w:pPr>
        <w:pStyle w:val="TableofFigures"/>
        <w:tabs>
          <w:tab w:val="right" w:leader="dot" w:pos="9019"/>
        </w:tabs>
        <w:rPr>
          <w:noProof/>
        </w:rPr>
      </w:pPr>
      <w:r w:rsidRPr="00EF0941">
        <w:rPr>
          <w:noProof/>
        </w:rPr>
        <w:t xml:space="preserve">Figure 1: </w:t>
      </w:r>
      <w:r w:rsidR="00873EFB">
        <w:t>Model Architecture</w:t>
      </w:r>
      <w:r w:rsidRPr="00EF0941">
        <w:rPr>
          <w:noProof/>
        </w:rPr>
        <w:tab/>
      </w:r>
      <w:r w:rsidR="001146AC">
        <w:rPr>
          <w:noProof/>
        </w:rPr>
        <w:t>2</w:t>
      </w:r>
    </w:p>
    <w:p w14:paraId="10D221EB" w14:textId="05788F97" w:rsidR="001146AC" w:rsidRPr="001146AC" w:rsidRDefault="001146AC" w:rsidP="001146AC">
      <w:pPr>
        <w:pStyle w:val="TableofFigures"/>
        <w:tabs>
          <w:tab w:val="right" w:leader="dot" w:pos="9019"/>
        </w:tabs>
        <w:rPr>
          <w:noProof/>
        </w:rPr>
      </w:pPr>
      <w:r w:rsidRPr="00EF0941">
        <w:rPr>
          <w:noProof/>
        </w:rPr>
        <w:t xml:space="preserve">Figure </w:t>
      </w:r>
      <w:r>
        <w:rPr>
          <w:noProof/>
        </w:rPr>
        <w:t>2</w:t>
      </w:r>
      <w:r w:rsidRPr="00EF0941">
        <w:rPr>
          <w:noProof/>
        </w:rPr>
        <w:t xml:space="preserve">: </w:t>
      </w:r>
      <w:r w:rsidRPr="001146AC">
        <w:t>Models Loss and Accuracy Plot</w:t>
      </w:r>
      <w:r w:rsidRPr="00EF0941">
        <w:rPr>
          <w:noProof/>
        </w:rPr>
        <w:tab/>
      </w:r>
      <w:r>
        <w:rPr>
          <w:noProof/>
        </w:rPr>
        <w:t>3</w:t>
      </w:r>
    </w:p>
    <w:p w14:paraId="1532D3F3" w14:textId="06DAFD0A" w:rsidR="004933AC" w:rsidRPr="00873EFB" w:rsidRDefault="004933AC" w:rsidP="004933AC">
      <w:pPr>
        <w:pStyle w:val="TableofFigures"/>
        <w:tabs>
          <w:tab w:val="right" w:leader="dot" w:pos="9019"/>
        </w:tabs>
        <w:rPr>
          <w:noProof/>
        </w:rPr>
      </w:pPr>
      <w:r w:rsidRPr="00873EFB">
        <w:rPr>
          <w:noProof/>
        </w:rPr>
        <w:t xml:space="preserve">Figure </w:t>
      </w:r>
      <w:r w:rsidR="001146AC">
        <w:rPr>
          <w:noProof/>
        </w:rPr>
        <w:t>3</w:t>
      </w:r>
      <w:r w:rsidRPr="00873EFB">
        <w:rPr>
          <w:noProof/>
        </w:rPr>
        <w:t xml:space="preserve">: </w:t>
      </w:r>
      <w:r w:rsidR="00873EFB" w:rsidRPr="001A637B">
        <w:t>Random Flip of labels</w:t>
      </w:r>
      <w:r w:rsidRPr="00873EFB">
        <w:rPr>
          <w:noProof/>
        </w:rPr>
        <w:tab/>
      </w:r>
      <w:r w:rsidR="001146AC">
        <w:rPr>
          <w:noProof/>
        </w:rPr>
        <w:t>5</w:t>
      </w:r>
    </w:p>
    <w:p w14:paraId="59F9C8F3" w14:textId="1A8847C7" w:rsidR="004933AC" w:rsidRPr="00873EFB" w:rsidRDefault="004933AC" w:rsidP="004933AC">
      <w:pPr>
        <w:pStyle w:val="TableofFigures"/>
        <w:tabs>
          <w:tab w:val="right" w:leader="dot" w:pos="9019"/>
        </w:tabs>
        <w:rPr>
          <w:rFonts w:asciiTheme="minorHAnsi" w:eastAsiaTheme="minorEastAsia" w:hAnsiTheme="minorHAnsi" w:cstheme="minorBidi"/>
          <w:noProof/>
          <w:sz w:val="22"/>
          <w:szCs w:val="22"/>
        </w:rPr>
      </w:pPr>
      <w:r w:rsidRPr="00873EFB">
        <w:rPr>
          <w:noProof/>
        </w:rPr>
        <w:t xml:space="preserve">Figure </w:t>
      </w:r>
      <w:r w:rsidR="001146AC">
        <w:rPr>
          <w:noProof/>
        </w:rPr>
        <w:t>4</w:t>
      </w:r>
      <w:r w:rsidRPr="00873EFB">
        <w:rPr>
          <w:noProof/>
        </w:rPr>
        <w:t xml:space="preserve">: </w:t>
      </w:r>
      <w:r w:rsidR="00873EFB" w:rsidRPr="001A637B">
        <w:t>Randomly Putting a Outlier</w:t>
      </w:r>
      <w:r w:rsidRPr="00873EFB">
        <w:rPr>
          <w:noProof/>
        </w:rPr>
        <w:tab/>
      </w:r>
      <w:r w:rsidR="001146AC">
        <w:rPr>
          <w:noProof/>
        </w:rPr>
        <w:t>6</w:t>
      </w:r>
    </w:p>
    <w:p w14:paraId="5E9EEA8B" w14:textId="03E29F6B" w:rsidR="004933AC" w:rsidRPr="00582650" w:rsidRDefault="004933AC" w:rsidP="004933AC">
      <w:pPr>
        <w:pStyle w:val="TableofFigures"/>
        <w:tabs>
          <w:tab w:val="right" w:leader="dot" w:pos="9019"/>
        </w:tabs>
        <w:rPr>
          <w:rFonts w:asciiTheme="minorHAnsi" w:eastAsiaTheme="minorEastAsia" w:hAnsiTheme="minorHAnsi" w:cstheme="minorBidi"/>
          <w:noProof/>
          <w:sz w:val="22"/>
          <w:szCs w:val="22"/>
        </w:rPr>
      </w:pPr>
      <w:r w:rsidRPr="00582650">
        <w:rPr>
          <w:noProof/>
        </w:rPr>
        <w:t xml:space="preserve">Figure </w:t>
      </w:r>
      <w:r w:rsidR="001146AC">
        <w:rPr>
          <w:noProof/>
        </w:rPr>
        <w:t>5</w:t>
      </w:r>
      <w:r w:rsidRPr="00582650">
        <w:rPr>
          <w:noProof/>
        </w:rPr>
        <w:t xml:space="preserve">: </w:t>
      </w:r>
      <w:r w:rsidR="00582650">
        <w:t>Images With Flipped Labels</w:t>
      </w:r>
      <w:r w:rsidRPr="00582650">
        <w:rPr>
          <w:noProof/>
        </w:rPr>
        <w:tab/>
      </w:r>
      <w:r w:rsidR="001146AC">
        <w:rPr>
          <w:noProof/>
        </w:rPr>
        <w:t>8</w:t>
      </w:r>
    </w:p>
    <w:p w14:paraId="3523550E" w14:textId="11B7B46E" w:rsidR="00250DA0" w:rsidRPr="00250DA0" w:rsidRDefault="00250DA0" w:rsidP="00250DA0">
      <w:pPr>
        <w:rPr>
          <w:rFonts w:eastAsiaTheme="minorEastAsia"/>
        </w:rPr>
      </w:pPr>
    </w:p>
    <w:p w14:paraId="659F37DA" w14:textId="43A97246" w:rsidR="00B17408" w:rsidRPr="00D21F1C" w:rsidRDefault="00A40D67" w:rsidP="004C3191">
      <w:pPr>
        <w:sectPr w:rsidR="00B17408" w:rsidRPr="00D21F1C" w:rsidSect="00A41127">
          <w:headerReference w:type="first" r:id="rId10"/>
          <w:pgSz w:w="11909" w:h="16834" w:code="9"/>
          <w:pgMar w:top="1440" w:right="1440" w:bottom="1440" w:left="1440" w:header="720" w:footer="720" w:gutter="0"/>
          <w:pgNumType w:fmt="lowerRoman"/>
          <w:cols w:space="720"/>
          <w:titlePg/>
          <w:docGrid w:linePitch="360"/>
        </w:sectPr>
      </w:pPr>
      <w:r w:rsidRPr="00D21F1C">
        <w:br w:type="page"/>
      </w:r>
    </w:p>
    <w:p w14:paraId="282E8129" w14:textId="518AE8A8" w:rsidR="004E5FC8" w:rsidRDefault="001F3D0F" w:rsidP="00C804E9">
      <w:pPr>
        <w:pStyle w:val="Heading1"/>
      </w:pPr>
      <w:bookmarkStart w:id="18" w:name="_Toc224669195"/>
      <w:bookmarkStart w:id="19" w:name="_Toc165240046"/>
      <w:r>
        <w:lastRenderedPageBreak/>
        <w:t>Model</w:t>
      </w:r>
      <w:bookmarkEnd w:id="19"/>
    </w:p>
    <w:p w14:paraId="27B49AE0" w14:textId="3002A3DD" w:rsidR="001F3D0F" w:rsidRPr="001F3D0F" w:rsidRDefault="001F3D0F" w:rsidP="001F3D0F">
      <w:pPr>
        <w:pStyle w:val="BodyText"/>
        <w:rPr>
          <w:lang w:val="en-PK"/>
        </w:rPr>
      </w:pPr>
      <w:bookmarkStart w:id="20" w:name="_Toc23336591"/>
      <w:bookmarkStart w:id="21" w:name="_Toc975464"/>
      <w:bookmarkStart w:id="22" w:name="_Toc5527837"/>
      <w:r w:rsidRPr="001F3D0F">
        <w:rPr>
          <w:lang w:val="en-PK"/>
        </w:rPr>
        <w:t>This model uses EfficientNetB3 as the base feature extractor, which is a pre-trained convolutional neural network that is well-suited for image classification tasks.</w:t>
      </w:r>
    </w:p>
    <w:p w14:paraId="41DDD781" w14:textId="24699618" w:rsidR="001F3D0F" w:rsidRPr="001F3D0F" w:rsidRDefault="001F3D0F" w:rsidP="001F3D0F">
      <w:pPr>
        <w:pStyle w:val="BodyText"/>
        <w:rPr>
          <w:lang w:val="en-PK"/>
        </w:rPr>
      </w:pPr>
      <w:r w:rsidRPr="001F3D0F">
        <w:rPr>
          <w:lang w:val="en-PK"/>
        </w:rPr>
        <w:t>Some key reasons this architecture is good for the Cassava Leaf Disease Classification problem:</w:t>
      </w:r>
    </w:p>
    <w:p w14:paraId="25B4C322" w14:textId="718CF575" w:rsidR="001F3D0F" w:rsidRPr="001F3D0F" w:rsidRDefault="001F3D0F" w:rsidP="001F3D0F">
      <w:pPr>
        <w:pStyle w:val="BodyText"/>
        <w:numPr>
          <w:ilvl w:val="0"/>
          <w:numId w:val="55"/>
        </w:numPr>
        <w:rPr>
          <w:lang w:val="en-PK"/>
        </w:rPr>
      </w:pPr>
      <w:r w:rsidRPr="001F3D0F">
        <w:rPr>
          <w:lang w:val="en-PK"/>
        </w:rPr>
        <w:t>EfficientNetB3 balances accuracy and efficiency. It has a decent amount of parameters and depth to extract useful features from the images, without being too large or computationally expensive.</w:t>
      </w:r>
    </w:p>
    <w:p w14:paraId="22196023" w14:textId="421DEA91" w:rsidR="001F3D0F" w:rsidRPr="001F3D0F" w:rsidRDefault="001F3D0F" w:rsidP="001F3D0F">
      <w:pPr>
        <w:pStyle w:val="BodyText"/>
        <w:numPr>
          <w:ilvl w:val="0"/>
          <w:numId w:val="55"/>
        </w:numPr>
        <w:rPr>
          <w:lang w:val="en-PK"/>
        </w:rPr>
      </w:pPr>
      <w:r w:rsidRPr="001F3D0F">
        <w:rPr>
          <w:lang w:val="en-PK"/>
        </w:rPr>
        <w:t>The global average pooling and flatten layers reduce the spatial dimensions to a 1D vector, aggregating the convolutional features. This is suitable for classification.</w:t>
      </w:r>
    </w:p>
    <w:p w14:paraId="3DB023B2" w14:textId="10BC85F5" w:rsidR="001F3D0F" w:rsidRPr="001F3D0F" w:rsidRDefault="001F3D0F" w:rsidP="001F3D0F">
      <w:pPr>
        <w:pStyle w:val="BodyText"/>
        <w:numPr>
          <w:ilvl w:val="0"/>
          <w:numId w:val="55"/>
        </w:numPr>
        <w:rPr>
          <w:lang w:val="en-PK"/>
        </w:rPr>
      </w:pPr>
      <w:r w:rsidRPr="001F3D0F">
        <w:rPr>
          <w:lang w:val="en-PK"/>
        </w:rPr>
        <w:t>The 256-unit dense layer acts as a bottleneck that reduces the 1536 features from EfficientNetB3 to a smaller representation. This allows the next layer to learn more complex combinations of these features.</w:t>
      </w:r>
    </w:p>
    <w:p w14:paraId="6BD5D74B" w14:textId="2B6BD435" w:rsidR="001F3D0F" w:rsidRPr="001F3D0F" w:rsidRDefault="001F3D0F" w:rsidP="001F3D0F">
      <w:pPr>
        <w:pStyle w:val="BodyText"/>
        <w:numPr>
          <w:ilvl w:val="0"/>
          <w:numId w:val="55"/>
        </w:numPr>
        <w:rPr>
          <w:lang w:val="en-PK"/>
        </w:rPr>
      </w:pPr>
      <w:r w:rsidRPr="001F3D0F">
        <w:rPr>
          <w:lang w:val="en-PK"/>
        </w:rPr>
        <w:t>The dropout layer prevents overfitting during training.</w:t>
      </w:r>
    </w:p>
    <w:p w14:paraId="7C596B06" w14:textId="62B8C4AD" w:rsidR="001F3D0F" w:rsidRPr="001F3D0F" w:rsidRDefault="001F3D0F" w:rsidP="001F3D0F">
      <w:pPr>
        <w:pStyle w:val="BodyText"/>
        <w:numPr>
          <w:ilvl w:val="0"/>
          <w:numId w:val="55"/>
        </w:numPr>
        <w:rPr>
          <w:lang w:val="en-PK"/>
        </w:rPr>
      </w:pPr>
      <w:r w:rsidRPr="001F3D0F">
        <w:rPr>
          <w:lang w:val="en-PK"/>
        </w:rPr>
        <w:t>The final 5-unit dense layer is used for the 5-class classification output.</w:t>
      </w:r>
    </w:p>
    <w:p w14:paraId="7C5A5CEE" w14:textId="6C538B5D" w:rsidR="001F3D0F" w:rsidRPr="001F3D0F" w:rsidRDefault="001F3D0F" w:rsidP="001F3D0F">
      <w:pPr>
        <w:pStyle w:val="BodyText"/>
        <w:rPr>
          <w:lang w:val="en-PK"/>
        </w:rPr>
      </w:pPr>
      <w:r w:rsidRPr="001F3D0F">
        <w:rPr>
          <w:lang w:val="en-PK"/>
        </w:rPr>
        <w:t>In terms of layer size and quantity, this model has an appropriate amount without being overparameterized. More layers could lead to overfitting, while fewer layers would prevent learning more complex feature representations for this problem. The pre-trained EfficientNet backbone means the model can benefit from transfer learning rather than having to learn all features from scratch.</w:t>
      </w:r>
    </w:p>
    <w:p w14:paraId="65414F97" w14:textId="21C11CC7" w:rsidR="001F3D0F" w:rsidRPr="001F3D0F" w:rsidRDefault="001F3D0F" w:rsidP="001F3D0F">
      <w:pPr>
        <w:pStyle w:val="BodyText"/>
        <w:rPr>
          <w:lang w:val="en-PK"/>
        </w:rPr>
      </w:pPr>
      <w:r w:rsidRPr="001F3D0F">
        <w:rPr>
          <w:lang w:val="en-PK"/>
        </w:rPr>
        <w:t>So in summary, the network architecture design choices leverage transfer learning and aim to balance model complexity, preventing overfitting, and providing reasonable feature learning for this plant disease image classification task.</w:t>
      </w:r>
      <w:bookmarkEnd w:id="20"/>
    </w:p>
    <w:p w14:paraId="1597506B" w14:textId="77777777" w:rsidR="001F3D0F" w:rsidRPr="001F3D0F" w:rsidRDefault="001F3D0F" w:rsidP="001F3D0F">
      <w:pPr>
        <w:pStyle w:val="BodyText"/>
        <w:numPr>
          <w:ilvl w:val="0"/>
          <w:numId w:val="57"/>
        </w:numPr>
        <w:rPr>
          <w:lang w:val="en-PK"/>
        </w:rPr>
      </w:pPr>
      <w:r w:rsidRPr="001F3D0F">
        <w:rPr>
          <w:lang w:val="en-PK"/>
        </w:rPr>
        <w:t>EfficientNetB3:</w:t>
      </w:r>
    </w:p>
    <w:p w14:paraId="68F4CF6B" w14:textId="3415232B" w:rsidR="001F3D0F" w:rsidRPr="001F3D0F" w:rsidRDefault="001F3D0F" w:rsidP="001F3D0F">
      <w:pPr>
        <w:pStyle w:val="BodyText"/>
        <w:numPr>
          <w:ilvl w:val="1"/>
          <w:numId w:val="57"/>
        </w:numPr>
        <w:rPr>
          <w:lang w:val="en-PK"/>
        </w:rPr>
      </w:pPr>
      <w:r w:rsidRPr="001F3D0F">
        <w:rPr>
          <w:lang w:val="en-PK"/>
        </w:rPr>
        <w:t>As a pre-trained convolutional base, the neuron numbers and layers in this module extract hierarchical visual features from the images.</w:t>
      </w:r>
    </w:p>
    <w:p w14:paraId="12C61EB4" w14:textId="70D0B90C" w:rsidR="001F3D0F" w:rsidRPr="001F3D0F" w:rsidRDefault="001F3D0F" w:rsidP="001F3D0F">
      <w:pPr>
        <w:pStyle w:val="BodyText"/>
        <w:numPr>
          <w:ilvl w:val="1"/>
          <w:numId w:val="57"/>
        </w:numPr>
        <w:rPr>
          <w:lang w:val="en-PK"/>
        </w:rPr>
      </w:pPr>
      <w:r w:rsidRPr="001F3D0F">
        <w:rPr>
          <w:lang w:val="en-PK"/>
        </w:rPr>
        <w:t>It has millions of parameters from repeated convolution, pooling, and normalization layers that perform specialized feature extraction.</w:t>
      </w:r>
    </w:p>
    <w:p w14:paraId="432E99A7" w14:textId="16C576B5" w:rsidR="001F3D0F" w:rsidRPr="001F3D0F" w:rsidRDefault="001F3D0F" w:rsidP="001F3D0F">
      <w:pPr>
        <w:pStyle w:val="BodyText"/>
        <w:numPr>
          <w:ilvl w:val="1"/>
          <w:numId w:val="57"/>
        </w:numPr>
        <w:rPr>
          <w:lang w:val="en-PK"/>
        </w:rPr>
      </w:pPr>
      <w:r w:rsidRPr="001F3D0F">
        <w:rPr>
          <w:lang w:val="en-PK"/>
        </w:rPr>
        <w:t>The specific neuron numbers and depth have been optimized for computer vision tasks. Deeper models like this capture higher-level abstract features in later layers.</w:t>
      </w:r>
    </w:p>
    <w:p w14:paraId="6DC9707C" w14:textId="77777777" w:rsidR="001F3D0F" w:rsidRPr="001F3D0F" w:rsidRDefault="001F3D0F" w:rsidP="001F3D0F">
      <w:pPr>
        <w:pStyle w:val="BodyText"/>
        <w:numPr>
          <w:ilvl w:val="0"/>
          <w:numId w:val="57"/>
        </w:numPr>
        <w:rPr>
          <w:lang w:val="en-PK"/>
        </w:rPr>
      </w:pPr>
      <w:r w:rsidRPr="001F3D0F">
        <w:rPr>
          <w:lang w:val="en-PK"/>
        </w:rPr>
        <w:t xml:space="preserve">GlobalAveragePooling2D: </w:t>
      </w:r>
    </w:p>
    <w:p w14:paraId="63ED3690" w14:textId="1175F62E" w:rsidR="001F3D0F" w:rsidRPr="001F3D0F" w:rsidRDefault="001F3D0F" w:rsidP="001F3D0F">
      <w:pPr>
        <w:pStyle w:val="BodyText"/>
        <w:numPr>
          <w:ilvl w:val="1"/>
          <w:numId w:val="57"/>
        </w:numPr>
        <w:rPr>
          <w:lang w:val="en-PK"/>
        </w:rPr>
      </w:pPr>
      <w:r w:rsidRPr="001F3D0F">
        <w:rPr>
          <w:lang w:val="en-PK"/>
        </w:rPr>
        <w:t xml:space="preserve">It pools the 1536 convolutional features into a single 1536-neuron vector, summarizing the global spatial information. </w:t>
      </w:r>
    </w:p>
    <w:p w14:paraId="7419F96C" w14:textId="33150D05" w:rsidR="001F3D0F" w:rsidRPr="001F3D0F" w:rsidRDefault="001F3D0F" w:rsidP="001F3D0F">
      <w:pPr>
        <w:pStyle w:val="BodyText"/>
        <w:numPr>
          <w:ilvl w:val="1"/>
          <w:numId w:val="57"/>
        </w:numPr>
        <w:rPr>
          <w:lang w:val="en-PK"/>
        </w:rPr>
      </w:pPr>
      <w:r w:rsidRPr="001F3D0F">
        <w:rPr>
          <w:lang w:val="en-PK"/>
        </w:rPr>
        <w:t>This fixed length output is efficient for classification compared to flattening the spatial dimensions.</w:t>
      </w:r>
    </w:p>
    <w:p w14:paraId="23829800" w14:textId="77777777" w:rsidR="001F3D0F" w:rsidRPr="001F3D0F" w:rsidRDefault="001F3D0F" w:rsidP="001F3D0F">
      <w:pPr>
        <w:pStyle w:val="BodyText"/>
        <w:numPr>
          <w:ilvl w:val="0"/>
          <w:numId w:val="57"/>
        </w:numPr>
        <w:rPr>
          <w:lang w:val="en-PK"/>
        </w:rPr>
      </w:pPr>
      <w:r w:rsidRPr="001F3D0F">
        <w:rPr>
          <w:lang w:val="en-PK"/>
        </w:rPr>
        <w:t xml:space="preserve">Flatten:  </w:t>
      </w:r>
    </w:p>
    <w:p w14:paraId="08B88ED6" w14:textId="6301168A" w:rsidR="001F3D0F" w:rsidRPr="001F3D0F" w:rsidRDefault="001F3D0F" w:rsidP="001F3D0F">
      <w:pPr>
        <w:pStyle w:val="BodyText"/>
        <w:numPr>
          <w:ilvl w:val="1"/>
          <w:numId w:val="57"/>
        </w:numPr>
        <w:rPr>
          <w:lang w:val="en-PK"/>
        </w:rPr>
      </w:pPr>
      <w:r w:rsidRPr="001F3D0F">
        <w:rPr>
          <w:lang w:val="en-PK"/>
        </w:rPr>
        <w:t>Flattens the 1536 pooled features into a 1D shape for the next dense layer. No parameter</w:t>
      </w:r>
    </w:p>
    <w:p w14:paraId="2B4C5A05" w14:textId="77777777" w:rsidR="001F3D0F" w:rsidRPr="001F3D0F" w:rsidRDefault="001F3D0F" w:rsidP="001F3D0F">
      <w:pPr>
        <w:pStyle w:val="BodyText"/>
        <w:numPr>
          <w:ilvl w:val="0"/>
          <w:numId w:val="57"/>
        </w:numPr>
        <w:rPr>
          <w:lang w:val="en-PK"/>
        </w:rPr>
      </w:pPr>
      <w:r w:rsidRPr="001F3D0F">
        <w:rPr>
          <w:lang w:val="en-PK"/>
        </w:rPr>
        <w:t>Dense (1536 -&gt; 256 neurons):</w:t>
      </w:r>
    </w:p>
    <w:p w14:paraId="2B264716" w14:textId="62172977" w:rsidR="001F3D0F" w:rsidRPr="001F3D0F" w:rsidRDefault="001F3D0F" w:rsidP="001F3D0F">
      <w:pPr>
        <w:pStyle w:val="BodyText"/>
        <w:numPr>
          <w:ilvl w:val="1"/>
          <w:numId w:val="57"/>
        </w:numPr>
        <w:rPr>
          <w:lang w:val="en-PK"/>
        </w:rPr>
      </w:pPr>
      <w:r w:rsidRPr="001F3D0F">
        <w:rPr>
          <w:lang w:val="en-PK"/>
        </w:rPr>
        <w:lastRenderedPageBreak/>
        <w:t xml:space="preserve">Important bottleneck that learns non-linear combinations of the features and reduces dimensionality.  </w:t>
      </w:r>
    </w:p>
    <w:p w14:paraId="7681E597" w14:textId="2F203EAE" w:rsidR="001F3D0F" w:rsidRPr="001F3D0F" w:rsidRDefault="001F3D0F" w:rsidP="001F3D0F">
      <w:pPr>
        <w:pStyle w:val="BodyText"/>
        <w:numPr>
          <w:ilvl w:val="1"/>
          <w:numId w:val="57"/>
        </w:numPr>
        <w:rPr>
          <w:lang w:val="en-PK"/>
        </w:rPr>
      </w:pPr>
      <w:r w:rsidRPr="001F3D0F">
        <w:rPr>
          <w:lang w:val="en-PK"/>
        </w:rPr>
        <w:t>Larger than 5 neurons because it still needs reasonable representation space for this problem.</w:t>
      </w:r>
    </w:p>
    <w:p w14:paraId="0B50D984" w14:textId="3711BE06" w:rsidR="001F3D0F" w:rsidRPr="001F3D0F" w:rsidRDefault="001F3D0F" w:rsidP="001F3D0F">
      <w:pPr>
        <w:pStyle w:val="BodyText"/>
        <w:numPr>
          <w:ilvl w:val="1"/>
          <w:numId w:val="57"/>
        </w:numPr>
        <w:rPr>
          <w:lang w:val="en-PK"/>
        </w:rPr>
      </w:pPr>
      <w:r w:rsidRPr="001F3D0F">
        <w:rPr>
          <w:lang w:val="en-PK"/>
        </w:rPr>
        <w:t>Computational efficiency compared to operating on 1536 features directly.</w:t>
      </w:r>
    </w:p>
    <w:p w14:paraId="37B5596C" w14:textId="77777777" w:rsidR="001F3D0F" w:rsidRPr="001F3D0F" w:rsidRDefault="001F3D0F" w:rsidP="001F3D0F">
      <w:pPr>
        <w:pStyle w:val="BodyText"/>
        <w:numPr>
          <w:ilvl w:val="0"/>
          <w:numId w:val="57"/>
        </w:numPr>
        <w:rPr>
          <w:lang w:val="en-PK"/>
        </w:rPr>
      </w:pPr>
      <w:r w:rsidRPr="001F3D0F">
        <w:rPr>
          <w:lang w:val="en-PK"/>
        </w:rPr>
        <w:t xml:space="preserve">Dropout: </w:t>
      </w:r>
    </w:p>
    <w:p w14:paraId="48A58C1F" w14:textId="3ADF43A7" w:rsidR="001F3D0F" w:rsidRPr="001F3D0F" w:rsidRDefault="001F3D0F" w:rsidP="001F3D0F">
      <w:pPr>
        <w:pStyle w:val="BodyText"/>
        <w:numPr>
          <w:ilvl w:val="1"/>
          <w:numId w:val="57"/>
        </w:numPr>
        <w:rPr>
          <w:lang w:val="en-PK"/>
        </w:rPr>
      </w:pPr>
      <w:r w:rsidRPr="001F3D0F">
        <w:rPr>
          <w:lang w:val="en-PK"/>
        </w:rPr>
        <w:t>Randomly drops input units during training to prevent overfitting. Necessary regularization.</w:t>
      </w:r>
    </w:p>
    <w:p w14:paraId="11FD5615" w14:textId="77777777" w:rsidR="001F3D0F" w:rsidRPr="001F3D0F" w:rsidRDefault="001F3D0F" w:rsidP="001F3D0F">
      <w:pPr>
        <w:pStyle w:val="BodyText"/>
        <w:numPr>
          <w:ilvl w:val="0"/>
          <w:numId w:val="57"/>
        </w:numPr>
        <w:rPr>
          <w:lang w:val="en-PK"/>
        </w:rPr>
      </w:pPr>
      <w:r w:rsidRPr="001F3D0F">
        <w:rPr>
          <w:lang w:val="en-PK"/>
        </w:rPr>
        <w:t xml:space="preserve">Dense (256 -&gt; 5 neurons):  </w:t>
      </w:r>
    </w:p>
    <w:p w14:paraId="1FFB8F9E" w14:textId="267A438B" w:rsidR="001F3D0F" w:rsidRPr="001F3D0F" w:rsidRDefault="001F3D0F" w:rsidP="001F3D0F">
      <w:pPr>
        <w:pStyle w:val="BodyText"/>
        <w:numPr>
          <w:ilvl w:val="1"/>
          <w:numId w:val="57"/>
        </w:numPr>
        <w:rPr>
          <w:lang w:val="en-PK"/>
        </w:rPr>
      </w:pPr>
      <w:r w:rsidRPr="001F3D0F">
        <w:rPr>
          <w:lang w:val="en-PK"/>
        </w:rPr>
        <w:t xml:space="preserve">Output layer with 5 neurons to predict the 5 classification targets.   </w:t>
      </w:r>
    </w:p>
    <w:p w14:paraId="7CC50565" w14:textId="77777777" w:rsidR="001F3D0F" w:rsidRDefault="001F3D0F" w:rsidP="001F3D0F">
      <w:pPr>
        <w:pStyle w:val="BodyText"/>
        <w:rPr>
          <w:lang w:val="en-PK"/>
        </w:rPr>
      </w:pPr>
      <w:r w:rsidRPr="001F3D0F">
        <w:rPr>
          <w:lang w:val="en-PK"/>
        </w:rPr>
        <w:t>So in summary, the layer numbers, depths, and neuron quantities aim to balance model complexity and overfitting while retaining enough expressiveness and model capacity to effectively learn feature representations for this image classification problem. The choices compliment both efficiency and sufficient ability to generalize.</w:t>
      </w:r>
    </w:p>
    <w:p w14:paraId="51E88D6C" w14:textId="77777777" w:rsidR="00D672A4" w:rsidRDefault="00D672A4" w:rsidP="001F3D0F">
      <w:pPr>
        <w:pStyle w:val="BodyText"/>
        <w:rPr>
          <w:lang w:val="en-PK"/>
        </w:rPr>
      </w:pPr>
    </w:p>
    <w:p w14:paraId="71A9FA6E" w14:textId="77777777" w:rsidR="007A0F0A" w:rsidRDefault="007A0F0A" w:rsidP="007A0F0A">
      <w:pPr>
        <w:pStyle w:val="BodyText"/>
        <w:jc w:val="center"/>
        <w:rPr>
          <w:lang w:val="en-PK"/>
        </w:rPr>
      </w:pPr>
      <w:r>
        <w:rPr>
          <w:noProof/>
          <w:lang w:val="en-PK"/>
        </w:rPr>
        <w:drawing>
          <wp:inline distT="0" distB="0" distL="0" distR="0" wp14:anchorId="5ED818AE" wp14:editId="4AEBD22A">
            <wp:extent cx="3574473" cy="4302730"/>
            <wp:effectExtent l="0" t="0" r="6985" b="3175"/>
            <wp:docPr id="46303726"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3726" name="Picture 2"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8042" cy="4307027"/>
                    </a:xfrm>
                    <a:prstGeom prst="rect">
                      <a:avLst/>
                    </a:prstGeom>
                  </pic:spPr>
                </pic:pic>
              </a:graphicData>
            </a:graphic>
          </wp:inline>
        </w:drawing>
      </w:r>
    </w:p>
    <w:p w14:paraId="6C141CFF" w14:textId="77777777" w:rsidR="007A0F0A" w:rsidRDefault="007A0F0A" w:rsidP="007A0F0A">
      <w:pPr>
        <w:pStyle w:val="BodyText"/>
        <w:jc w:val="center"/>
        <w:rPr>
          <w:lang w:val="en-PK"/>
        </w:rPr>
      </w:pPr>
    </w:p>
    <w:p w14:paraId="6BB234D0" w14:textId="70688577" w:rsidR="007A0F0A" w:rsidRDefault="007A0F0A" w:rsidP="007A0F0A">
      <w:pPr>
        <w:pStyle w:val="Caption"/>
      </w:pPr>
      <w:r>
        <w:t xml:space="preserve">Figure </w:t>
      </w:r>
      <w:r>
        <w:rPr>
          <w:noProof/>
        </w:rPr>
        <w:t>1</w:t>
      </w:r>
      <w:r>
        <w:t xml:space="preserve">: Model Architecture </w:t>
      </w:r>
    </w:p>
    <w:p w14:paraId="7DD8702E" w14:textId="233A0B43" w:rsidR="007A0F0A" w:rsidRDefault="007A0F0A" w:rsidP="007A0F0A">
      <w:pPr>
        <w:pStyle w:val="FigureDescription"/>
      </w:pPr>
      <w:r>
        <w:t>This figure shows the model architecture</w:t>
      </w:r>
    </w:p>
    <w:p w14:paraId="05B1EDEE" w14:textId="77777777" w:rsidR="007A0F0A" w:rsidRDefault="007A0F0A" w:rsidP="007A0F0A">
      <w:pPr>
        <w:pStyle w:val="FigureDescription"/>
      </w:pPr>
    </w:p>
    <w:p w14:paraId="7D8E5FEF" w14:textId="77777777" w:rsidR="007A0F0A" w:rsidRDefault="007A0F0A" w:rsidP="007A0F0A">
      <w:pPr>
        <w:pStyle w:val="FigureDescription"/>
      </w:pPr>
    </w:p>
    <w:p w14:paraId="0C257CEA" w14:textId="77777777" w:rsidR="00707D76" w:rsidRDefault="00707D76" w:rsidP="007A0F0A">
      <w:pPr>
        <w:pStyle w:val="FigureDescription"/>
      </w:pPr>
    </w:p>
    <w:p w14:paraId="0FC765E5" w14:textId="77777777" w:rsidR="00707D76" w:rsidRDefault="00707D76" w:rsidP="007A0F0A">
      <w:pPr>
        <w:pStyle w:val="FigureDescription"/>
      </w:pPr>
    </w:p>
    <w:p w14:paraId="494E41DC" w14:textId="1DC03373" w:rsidR="00A8228C" w:rsidRPr="0040264B" w:rsidRDefault="00A8228C" w:rsidP="00A8228C">
      <w:pPr>
        <w:spacing w:line="226" w:lineRule="exact"/>
        <w:ind w:right="396"/>
        <w:jc w:val="center"/>
        <w:rPr>
          <w:b/>
          <w:sz w:val="20"/>
        </w:rPr>
      </w:pPr>
      <w:r w:rsidRPr="0040264B">
        <w:rPr>
          <w:b/>
          <w:sz w:val="20"/>
        </w:rPr>
        <w:lastRenderedPageBreak/>
        <w:t>Table</w:t>
      </w:r>
      <w:r w:rsidRPr="0040264B">
        <w:rPr>
          <w:b/>
          <w:spacing w:val="-3"/>
          <w:sz w:val="20"/>
        </w:rPr>
        <w:t xml:space="preserve"> </w:t>
      </w:r>
      <w:r>
        <w:rPr>
          <w:b/>
          <w:sz w:val="20"/>
        </w:rPr>
        <w:t>1</w:t>
      </w:r>
      <w:r w:rsidRPr="0040264B">
        <w:rPr>
          <w:b/>
          <w:sz w:val="20"/>
        </w:rPr>
        <w:t>:</w:t>
      </w:r>
      <w:r w:rsidRPr="0040264B">
        <w:rPr>
          <w:b/>
          <w:spacing w:val="-4"/>
          <w:sz w:val="20"/>
        </w:rPr>
        <w:t xml:space="preserve"> </w:t>
      </w:r>
      <w:r>
        <w:rPr>
          <w:b/>
          <w:spacing w:val="-4"/>
          <w:sz w:val="20"/>
        </w:rPr>
        <w:t xml:space="preserve">Different </w:t>
      </w:r>
      <w:r w:rsidRPr="001F4318">
        <w:rPr>
          <w:b/>
          <w:sz w:val="20"/>
        </w:rPr>
        <w:t>Model</w:t>
      </w:r>
      <w:r>
        <w:rPr>
          <w:b/>
          <w:sz w:val="20"/>
        </w:rPr>
        <w:t xml:space="preserve">s </w:t>
      </w:r>
      <w:r w:rsidRPr="001F4318">
        <w:rPr>
          <w:b/>
          <w:sz w:val="20"/>
        </w:rPr>
        <w:t>Performance</w:t>
      </w:r>
    </w:p>
    <w:p w14:paraId="1C6CD7BA" w14:textId="35DDEF8C" w:rsidR="00A8228C" w:rsidRPr="00A8228C" w:rsidRDefault="00A8228C" w:rsidP="00A8228C">
      <w:pPr>
        <w:spacing w:after="6" w:line="272" w:lineRule="exact"/>
        <w:ind w:right="401"/>
        <w:jc w:val="center"/>
        <w:rPr>
          <w:i/>
        </w:rPr>
      </w:pPr>
      <w:r w:rsidRPr="001F4318">
        <w:rPr>
          <w:i/>
          <w:sz w:val="20"/>
        </w:rPr>
        <w:t xml:space="preserve">This table compares the performance of 3 models trained on </w:t>
      </w:r>
      <w:r>
        <w:rPr>
          <w:i/>
          <w:sz w:val="20"/>
        </w:rPr>
        <w:t>Same Dataset.</w:t>
      </w:r>
    </w:p>
    <w:tbl>
      <w:tblPr>
        <w:tblStyle w:val="TableGrid"/>
        <w:tblW w:w="0" w:type="auto"/>
        <w:tblLook w:val="04A0" w:firstRow="1" w:lastRow="0" w:firstColumn="1" w:lastColumn="0" w:noHBand="0" w:noVBand="1"/>
      </w:tblPr>
      <w:tblGrid>
        <w:gridCol w:w="4509"/>
        <w:gridCol w:w="4510"/>
      </w:tblGrid>
      <w:tr w:rsidR="00707D76" w14:paraId="26A67E0B" w14:textId="77777777" w:rsidTr="00A8228C">
        <w:tc>
          <w:tcPr>
            <w:tcW w:w="4509" w:type="dxa"/>
            <w:shd w:val="clear" w:color="auto" w:fill="DDD9C3" w:themeFill="background2" w:themeFillShade="E6"/>
          </w:tcPr>
          <w:p w14:paraId="74EE103A" w14:textId="65A7B1A1" w:rsidR="00707D76" w:rsidRPr="00A8228C" w:rsidRDefault="00707D76" w:rsidP="00A8228C">
            <w:pPr>
              <w:pStyle w:val="BodyText"/>
              <w:rPr>
                <w:b/>
                <w:bCs/>
              </w:rPr>
            </w:pPr>
            <w:r w:rsidRPr="00A8228C">
              <w:rPr>
                <w:b/>
                <w:bCs/>
              </w:rPr>
              <w:t>Model Name</w:t>
            </w:r>
          </w:p>
        </w:tc>
        <w:tc>
          <w:tcPr>
            <w:tcW w:w="4510" w:type="dxa"/>
            <w:shd w:val="clear" w:color="auto" w:fill="DDD9C3" w:themeFill="background2" w:themeFillShade="E6"/>
          </w:tcPr>
          <w:p w14:paraId="6BF1646C" w14:textId="1D2A2218" w:rsidR="00707D76" w:rsidRPr="00A8228C" w:rsidRDefault="00707D76" w:rsidP="00A8228C">
            <w:pPr>
              <w:pStyle w:val="BodyText"/>
              <w:rPr>
                <w:b/>
                <w:bCs/>
              </w:rPr>
            </w:pPr>
            <w:r w:rsidRPr="00A8228C">
              <w:rPr>
                <w:b/>
                <w:bCs/>
              </w:rPr>
              <w:t>Accuracy(%)</w:t>
            </w:r>
          </w:p>
        </w:tc>
      </w:tr>
      <w:tr w:rsidR="00707D76" w14:paraId="443D2814" w14:textId="77777777" w:rsidTr="00707D76">
        <w:tc>
          <w:tcPr>
            <w:tcW w:w="4509" w:type="dxa"/>
          </w:tcPr>
          <w:p w14:paraId="5C3E3ABF" w14:textId="38908B62" w:rsidR="00707D76" w:rsidRDefault="00707D76" w:rsidP="00A8228C">
            <w:pPr>
              <w:pStyle w:val="BodyText"/>
            </w:pPr>
            <w:r>
              <w:t>Inception V3</w:t>
            </w:r>
          </w:p>
        </w:tc>
        <w:tc>
          <w:tcPr>
            <w:tcW w:w="4510" w:type="dxa"/>
          </w:tcPr>
          <w:p w14:paraId="5A60878E" w14:textId="01FA1A9D" w:rsidR="00707D76" w:rsidRDefault="00707D76" w:rsidP="00A8228C">
            <w:pPr>
              <w:pStyle w:val="BodyText"/>
            </w:pPr>
            <w:r>
              <w:t>72.87</w:t>
            </w:r>
          </w:p>
        </w:tc>
      </w:tr>
      <w:tr w:rsidR="00707D76" w14:paraId="70A1160A" w14:textId="77777777" w:rsidTr="00707D76">
        <w:tc>
          <w:tcPr>
            <w:tcW w:w="4509" w:type="dxa"/>
          </w:tcPr>
          <w:p w14:paraId="79376AC4" w14:textId="16A928BA" w:rsidR="00707D76" w:rsidRDefault="00707D76" w:rsidP="00A8228C">
            <w:pPr>
              <w:pStyle w:val="BodyText"/>
            </w:pPr>
            <w:r>
              <w:t>Xception</w:t>
            </w:r>
          </w:p>
        </w:tc>
        <w:tc>
          <w:tcPr>
            <w:tcW w:w="4510" w:type="dxa"/>
          </w:tcPr>
          <w:p w14:paraId="5E07E9CC" w14:textId="2E6154AE" w:rsidR="00707D76" w:rsidRDefault="00707D76" w:rsidP="00A8228C">
            <w:pPr>
              <w:pStyle w:val="BodyText"/>
            </w:pPr>
            <w:r>
              <w:t>84.18</w:t>
            </w:r>
          </w:p>
        </w:tc>
      </w:tr>
      <w:tr w:rsidR="00707D76" w14:paraId="1B2475F4" w14:textId="77777777" w:rsidTr="00707D76">
        <w:tc>
          <w:tcPr>
            <w:tcW w:w="4509" w:type="dxa"/>
          </w:tcPr>
          <w:p w14:paraId="6ED78327" w14:textId="2B97FECC" w:rsidR="00707D76" w:rsidRDefault="00707D76" w:rsidP="00A8228C">
            <w:pPr>
              <w:pStyle w:val="BodyText"/>
            </w:pPr>
            <w:r>
              <w:t>Efficient Net</w:t>
            </w:r>
          </w:p>
        </w:tc>
        <w:tc>
          <w:tcPr>
            <w:tcW w:w="4510" w:type="dxa"/>
          </w:tcPr>
          <w:p w14:paraId="5CCF6361" w14:textId="76671F95" w:rsidR="00707D76" w:rsidRDefault="00707D76" w:rsidP="00A8228C">
            <w:pPr>
              <w:pStyle w:val="BodyText"/>
            </w:pPr>
            <w:r>
              <w:t>88.97</w:t>
            </w:r>
          </w:p>
        </w:tc>
      </w:tr>
    </w:tbl>
    <w:p w14:paraId="401A9CE9" w14:textId="77777777" w:rsidR="004417D6" w:rsidRDefault="004417D6" w:rsidP="004417D6">
      <w:pPr>
        <w:pStyle w:val="BodyText"/>
      </w:pPr>
    </w:p>
    <w:p w14:paraId="09FBDDC3" w14:textId="66CF7724" w:rsidR="00A8228C" w:rsidRDefault="004417D6" w:rsidP="004417D6">
      <w:pPr>
        <w:pStyle w:val="BodyText"/>
      </w:pPr>
      <w:r w:rsidRPr="004417D6">
        <w:t>In the examination of various models for addressing cassava leaf diseases, we compared the performance of Inception V3, Xception, and EfficientNet. Among these models, EfficientNet demonstrated the highest accuracy rate of 88.97%, outperforming both Inception V3 and Xception, which achieved accuracies of 72.87% and 84.18%, respectively. These results underscore the efficacy of EfficientNet in effectively identifying and managing cassava leaf diseases, suggesting its potential as a valuable tool in agricultural contexts.</w:t>
      </w:r>
    </w:p>
    <w:p w14:paraId="0CFC1167" w14:textId="66ACE065" w:rsidR="00A8228C" w:rsidRDefault="003660FB" w:rsidP="003660FB">
      <w:pPr>
        <w:pStyle w:val="BodyText"/>
        <w:jc w:val="center"/>
      </w:pPr>
      <w:r>
        <w:rPr>
          <w:noProof/>
        </w:rPr>
        <w:drawing>
          <wp:inline distT="0" distB="0" distL="0" distR="0" wp14:anchorId="5DD15B87" wp14:editId="58FD0CFA">
            <wp:extent cx="3985077" cy="5166360"/>
            <wp:effectExtent l="0" t="0" r="0" b="0"/>
            <wp:docPr id="6247462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46221" name="Picture 1" descr="A screenshot of a graph&#10;&#10;Description automatically generated"/>
                    <pic:cNvPicPr/>
                  </pic:nvPicPr>
                  <pic:blipFill rotWithShape="1">
                    <a:blip r:embed="rId12" cstate="print">
                      <a:extLst>
                        <a:ext uri="{28A0092B-C50C-407E-A947-70E740481C1C}">
                          <a14:useLocalDpi xmlns:a14="http://schemas.microsoft.com/office/drawing/2010/main" val="0"/>
                        </a:ext>
                      </a:extLst>
                    </a:blip>
                    <a:srcRect b="13594"/>
                    <a:stretch/>
                  </pic:blipFill>
                  <pic:spPr bwMode="auto">
                    <a:xfrm>
                      <a:off x="0" y="0"/>
                      <a:ext cx="3990133" cy="5172915"/>
                    </a:xfrm>
                    <a:prstGeom prst="rect">
                      <a:avLst/>
                    </a:prstGeom>
                    <a:ln>
                      <a:noFill/>
                    </a:ln>
                    <a:extLst>
                      <a:ext uri="{53640926-AAD7-44D8-BBD7-CCE9431645EC}">
                        <a14:shadowObscured xmlns:a14="http://schemas.microsoft.com/office/drawing/2010/main"/>
                      </a:ext>
                    </a:extLst>
                  </pic:spPr>
                </pic:pic>
              </a:graphicData>
            </a:graphic>
          </wp:inline>
        </w:drawing>
      </w:r>
    </w:p>
    <w:p w14:paraId="09B1B3C8" w14:textId="030C4C22" w:rsidR="003660FB" w:rsidRDefault="003660FB" w:rsidP="003660FB">
      <w:pPr>
        <w:pStyle w:val="Caption"/>
      </w:pPr>
      <w:r>
        <w:t xml:space="preserve">Figure </w:t>
      </w:r>
      <w:r>
        <w:rPr>
          <w:noProof/>
        </w:rPr>
        <w:t>2</w:t>
      </w:r>
      <w:r>
        <w:t>: Model</w:t>
      </w:r>
      <w:r>
        <w:t>s Loss and Accuracy Plot</w:t>
      </w:r>
      <w:r w:rsidR="001146AC">
        <w:t>s</w:t>
      </w:r>
      <w:r>
        <w:t xml:space="preserve"> </w:t>
      </w:r>
    </w:p>
    <w:p w14:paraId="014AAA12" w14:textId="78CB58EF" w:rsidR="003660FB" w:rsidRDefault="003660FB" w:rsidP="003660FB">
      <w:pPr>
        <w:pStyle w:val="FigureDescription"/>
      </w:pPr>
      <w:r>
        <w:t xml:space="preserve">This figure shows the </w:t>
      </w:r>
      <w:r w:rsidR="00ED341B">
        <w:t>loss and Accuracy Plots for different models</w:t>
      </w:r>
    </w:p>
    <w:p w14:paraId="0A3EB786" w14:textId="77777777" w:rsidR="003660FB" w:rsidRPr="003660FB" w:rsidRDefault="003660FB" w:rsidP="003660FB">
      <w:pPr>
        <w:pStyle w:val="BodyText"/>
        <w:jc w:val="center"/>
        <w:rPr>
          <w:lang w:val="en-GB"/>
        </w:rPr>
      </w:pPr>
    </w:p>
    <w:p w14:paraId="6D797191" w14:textId="77777777" w:rsidR="003660FB" w:rsidRDefault="003660FB" w:rsidP="00ED341B">
      <w:pPr>
        <w:pStyle w:val="BodyText"/>
      </w:pPr>
    </w:p>
    <w:p w14:paraId="0ECDD427" w14:textId="77777777" w:rsidR="007A0F0A" w:rsidRDefault="007A0F0A" w:rsidP="007A0F0A">
      <w:pPr>
        <w:pStyle w:val="Heading1"/>
      </w:pPr>
      <w:bookmarkStart w:id="23" w:name="_Toc165240047"/>
      <w:r>
        <w:lastRenderedPageBreak/>
        <w:t>Loss Function and Noisy Labels</w:t>
      </w:r>
      <w:bookmarkEnd w:id="23"/>
    </w:p>
    <w:p w14:paraId="56077EEB" w14:textId="6AE2B7CE" w:rsidR="001F4318" w:rsidRPr="0040264B" w:rsidRDefault="001F4318" w:rsidP="001F4318">
      <w:pPr>
        <w:spacing w:line="226" w:lineRule="exact"/>
        <w:ind w:right="396"/>
        <w:jc w:val="center"/>
        <w:rPr>
          <w:b/>
          <w:sz w:val="20"/>
        </w:rPr>
      </w:pPr>
      <w:r w:rsidRPr="0040264B">
        <w:rPr>
          <w:b/>
          <w:sz w:val="20"/>
        </w:rPr>
        <w:t>Table</w:t>
      </w:r>
      <w:r w:rsidRPr="0040264B">
        <w:rPr>
          <w:b/>
          <w:spacing w:val="-3"/>
          <w:sz w:val="20"/>
        </w:rPr>
        <w:t xml:space="preserve"> </w:t>
      </w:r>
      <w:r w:rsidR="00707D76">
        <w:rPr>
          <w:b/>
          <w:sz w:val="20"/>
        </w:rPr>
        <w:t>2</w:t>
      </w:r>
      <w:r w:rsidRPr="0040264B">
        <w:rPr>
          <w:b/>
          <w:sz w:val="20"/>
        </w:rPr>
        <w:t>:</w:t>
      </w:r>
      <w:r w:rsidRPr="0040264B">
        <w:rPr>
          <w:b/>
          <w:spacing w:val="-4"/>
          <w:sz w:val="20"/>
        </w:rPr>
        <w:t xml:space="preserve"> </w:t>
      </w:r>
      <w:r w:rsidRPr="001F4318">
        <w:rPr>
          <w:b/>
          <w:sz w:val="20"/>
        </w:rPr>
        <w:t>Model Performance Comparison</w:t>
      </w:r>
    </w:p>
    <w:p w14:paraId="0B2339CA" w14:textId="7FEE61F4" w:rsidR="007A0F0A" w:rsidRPr="001F4318" w:rsidRDefault="001F4318" w:rsidP="001F4318">
      <w:pPr>
        <w:spacing w:after="6" w:line="272" w:lineRule="exact"/>
        <w:ind w:right="401"/>
        <w:jc w:val="center"/>
        <w:rPr>
          <w:i/>
        </w:rPr>
      </w:pPr>
      <w:r w:rsidRPr="001F4318">
        <w:rPr>
          <w:i/>
          <w:sz w:val="20"/>
        </w:rPr>
        <w:t xml:space="preserve">This table compares the performance of </w:t>
      </w:r>
      <w:r w:rsidR="00A8228C" w:rsidRPr="00A8228C">
        <w:rPr>
          <w:i/>
          <w:sz w:val="20"/>
        </w:rPr>
        <w:t>Efficient Net</w:t>
      </w:r>
      <w:r w:rsidRPr="001F4318">
        <w:rPr>
          <w:i/>
          <w:sz w:val="20"/>
        </w:rPr>
        <w:t xml:space="preserve"> trained on different data types and with different loss functions.</w:t>
      </w:r>
    </w:p>
    <w:tbl>
      <w:tblPr>
        <w:tblStyle w:val="TableGrid"/>
        <w:tblW w:w="8222" w:type="dxa"/>
        <w:tblLook w:val="04A0" w:firstRow="1" w:lastRow="0" w:firstColumn="1" w:lastColumn="0" w:noHBand="0" w:noVBand="1"/>
      </w:tblPr>
      <w:tblGrid>
        <w:gridCol w:w="2552"/>
        <w:gridCol w:w="2807"/>
        <w:gridCol w:w="1161"/>
        <w:gridCol w:w="1702"/>
      </w:tblGrid>
      <w:tr w:rsidR="00A8228C" w14:paraId="594D9EBA" w14:textId="5E0F8864" w:rsidTr="00A8228C">
        <w:tc>
          <w:tcPr>
            <w:tcW w:w="2552" w:type="dxa"/>
            <w:shd w:val="clear" w:color="auto" w:fill="DDD9C3" w:themeFill="background2" w:themeFillShade="E6"/>
          </w:tcPr>
          <w:p w14:paraId="72F38F05" w14:textId="2B7FFFF3" w:rsidR="00A8228C" w:rsidRPr="00707D76" w:rsidRDefault="00A8228C" w:rsidP="00707D76">
            <w:pPr>
              <w:pStyle w:val="BodyText"/>
              <w:rPr>
                <w:b/>
                <w:bCs/>
              </w:rPr>
            </w:pPr>
            <w:r w:rsidRPr="00707D76">
              <w:rPr>
                <w:b/>
                <w:bCs/>
              </w:rPr>
              <w:t>Data Type</w:t>
            </w:r>
          </w:p>
        </w:tc>
        <w:tc>
          <w:tcPr>
            <w:tcW w:w="2807" w:type="dxa"/>
            <w:shd w:val="clear" w:color="auto" w:fill="DDD9C3" w:themeFill="background2" w:themeFillShade="E6"/>
          </w:tcPr>
          <w:p w14:paraId="04C2AC21" w14:textId="5A1AF744" w:rsidR="00A8228C" w:rsidRPr="00707D76" w:rsidRDefault="00A8228C" w:rsidP="00707D76">
            <w:pPr>
              <w:pStyle w:val="BodyText"/>
              <w:rPr>
                <w:b/>
                <w:bCs/>
              </w:rPr>
            </w:pPr>
            <w:r w:rsidRPr="00707D76">
              <w:rPr>
                <w:b/>
                <w:bCs/>
              </w:rPr>
              <w:t>Loss Function</w:t>
            </w:r>
          </w:p>
        </w:tc>
        <w:tc>
          <w:tcPr>
            <w:tcW w:w="1161" w:type="dxa"/>
            <w:shd w:val="clear" w:color="auto" w:fill="DDD9C3" w:themeFill="background2" w:themeFillShade="E6"/>
          </w:tcPr>
          <w:p w14:paraId="3B522476" w14:textId="7CAFAA38" w:rsidR="00A8228C" w:rsidRPr="00707D76" w:rsidRDefault="00A8228C" w:rsidP="00707D76">
            <w:pPr>
              <w:pStyle w:val="BodyText"/>
              <w:rPr>
                <w:b/>
                <w:bCs/>
              </w:rPr>
            </w:pPr>
            <w:r w:rsidRPr="00707D76">
              <w:rPr>
                <w:b/>
                <w:bCs/>
              </w:rPr>
              <w:t>Epochs</w:t>
            </w:r>
          </w:p>
        </w:tc>
        <w:tc>
          <w:tcPr>
            <w:tcW w:w="1702" w:type="dxa"/>
            <w:shd w:val="clear" w:color="auto" w:fill="DDD9C3" w:themeFill="background2" w:themeFillShade="E6"/>
          </w:tcPr>
          <w:p w14:paraId="14F04FA1" w14:textId="77715029" w:rsidR="00A8228C" w:rsidRPr="00707D76" w:rsidRDefault="00A8228C" w:rsidP="00707D76">
            <w:pPr>
              <w:pStyle w:val="BodyText"/>
              <w:rPr>
                <w:b/>
                <w:bCs/>
              </w:rPr>
            </w:pPr>
            <w:r w:rsidRPr="00707D76">
              <w:rPr>
                <w:b/>
                <w:bCs/>
              </w:rPr>
              <w:t>Accuracy</w:t>
            </w:r>
            <w:r>
              <w:rPr>
                <w:b/>
                <w:bCs/>
              </w:rPr>
              <w:t>(%)</w:t>
            </w:r>
          </w:p>
        </w:tc>
      </w:tr>
      <w:tr w:rsidR="00A8228C" w14:paraId="241A030C" w14:textId="622B8B29" w:rsidTr="00A8228C">
        <w:tc>
          <w:tcPr>
            <w:tcW w:w="2552" w:type="dxa"/>
          </w:tcPr>
          <w:p w14:paraId="55EE6309" w14:textId="72ADDE95" w:rsidR="00A8228C" w:rsidRDefault="00A8228C" w:rsidP="001F4318">
            <w:pPr>
              <w:pStyle w:val="BodyText"/>
            </w:pPr>
            <w:r w:rsidRPr="001F4318">
              <w:t xml:space="preserve">Balanced         </w:t>
            </w:r>
          </w:p>
        </w:tc>
        <w:tc>
          <w:tcPr>
            <w:tcW w:w="2807" w:type="dxa"/>
          </w:tcPr>
          <w:p w14:paraId="355A289C" w14:textId="3F3B8E68" w:rsidR="00A8228C" w:rsidRDefault="00A8228C" w:rsidP="001F4318">
            <w:pPr>
              <w:pStyle w:val="BodyText"/>
            </w:pPr>
            <w:r w:rsidRPr="001F4318">
              <w:t>Categorical Cross</w:t>
            </w:r>
            <w:r>
              <w:t xml:space="preserve"> E</w:t>
            </w:r>
            <w:r w:rsidRPr="001F4318">
              <w:t>ntropy</w:t>
            </w:r>
          </w:p>
        </w:tc>
        <w:tc>
          <w:tcPr>
            <w:tcW w:w="1161" w:type="dxa"/>
          </w:tcPr>
          <w:p w14:paraId="5ED4C86E" w14:textId="55098A0B" w:rsidR="00A8228C" w:rsidRDefault="00A8228C" w:rsidP="001F4318">
            <w:pPr>
              <w:pStyle w:val="BodyText"/>
            </w:pPr>
            <w:r w:rsidRPr="001F4318">
              <w:t xml:space="preserve">50     </w:t>
            </w:r>
          </w:p>
        </w:tc>
        <w:tc>
          <w:tcPr>
            <w:tcW w:w="1702" w:type="dxa"/>
          </w:tcPr>
          <w:p w14:paraId="3B867C29" w14:textId="3DF89E61" w:rsidR="00A8228C" w:rsidRDefault="00A8228C" w:rsidP="001F4318">
            <w:pPr>
              <w:pStyle w:val="BodyText"/>
            </w:pPr>
            <w:r w:rsidRPr="001F4318">
              <w:t>85</w:t>
            </w:r>
            <w:r>
              <w:t>.</w:t>
            </w:r>
            <w:r w:rsidRPr="001F4318">
              <w:t xml:space="preserve">89  </w:t>
            </w:r>
          </w:p>
        </w:tc>
      </w:tr>
      <w:tr w:rsidR="00A8228C" w14:paraId="3A1AC33E" w14:textId="315609B0" w:rsidTr="00A8228C">
        <w:tc>
          <w:tcPr>
            <w:tcW w:w="2552" w:type="dxa"/>
          </w:tcPr>
          <w:p w14:paraId="7DAA53D7" w14:textId="77777777" w:rsidR="00A8228C" w:rsidRDefault="00A8228C" w:rsidP="001F4318">
            <w:pPr>
              <w:pStyle w:val="BodyText"/>
            </w:pPr>
            <w:r w:rsidRPr="001F4318">
              <w:t xml:space="preserve">Complete         </w:t>
            </w:r>
          </w:p>
          <w:p w14:paraId="62D1202D" w14:textId="7BB2E507" w:rsidR="00A8228C" w:rsidRDefault="00A8228C" w:rsidP="001F4318">
            <w:pPr>
              <w:pStyle w:val="BodyText"/>
            </w:pPr>
            <w:r w:rsidRPr="001F4318">
              <w:t>(Unbalanced)</w:t>
            </w:r>
          </w:p>
        </w:tc>
        <w:tc>
          <w:tcPr>
            <w:tcW w:w="2807" w:type="dxa"/>
          </w:tcPr>
          <w:p w14:paraId="0BCC46CD" w14:textId="4C0933B9" w:rsidR="00A8228C" w:rsidRDefault="00A8228C" w:rsidP="001F4318">
            <w:pPr>
              <w:pStyle w:val="BodyText"/>
            </w:pPr>
            <w:r w:rsidRPr="001F4318">
              <w:t>Categorical Cross</w:t>
            </w:r>
            <w:r>
              <w:t xml:space="preserve"> E</w:t>
            </w:r>
            <w:r w:rsidRPr="001F4318">
              <w:t>ntropy</w:t>
            </w:r>
          </w:p>
        </w:tc>
        <w:tc>
          <w:tcPr>
            <w:tcW w:w="1161" w:type="dxa"/>
          </w:tcPr>
          <w:p w14:paraId="36C4E1E4" w14:textId="038F7513" w:rsidR="00A8228C" w:rsidRDefault="00A8228C" w:rsidP="001F4318">
            <w:pPr>
              <w:pStyle w:val="BodyText"/>
            </w:pPr>
            <w:r w:rsidRPr="001F4318">
              <w:t>5</w:t>
            </w:r>
          </w:p>
        </w:tc>
        <w:tc>
          <w:tcPr>
            <w:tcW w:w="1702" w:type="dxa"/>
          </w:tcPr>
          <w:p w14:paraId="4CBE61C7" w14:textId="09758731" w:rsidR="00A8228C" w:rsidRDefault="00A8228C" w:rsidP="001F4318">
            <w:pPr>
              <w:pStyle w:val="BodyText"/>
            </w:pPr>
            <w:r w:rsidRPr="001F4318">
              <w:t>85</w:t>
            </w:r>
            <w:r>
              <w:t>.</w:t>
            </w:r>
            <w:r w:rsidRPr="001F4318">
              <w:t xml:space="preserve">73  </w:t>
            </w:r>
          </w:p>
        </w:tc>
      </w:tr>
      <w:tr w:rsidR="00A8228C" w14:paraId="4BF85159" w14:textId="3EB9FC04" w:rsidTr="00A8228C">
        <w:tc>
          <w:tcPr>
            <w:tcW w:w="2552" w:type="dxa"/>
          </w:tcPr>
          <w:p w14:paraId="6C70C93D" w14:textId="77777777" w:rsidR="00A8228C" w:rsidRDefault="00A8228C" w:rsidP="001F4318">
            <w:pPr>
              <w:pStyle w:val="BodyText"/>
            </w:pPr>
            <w:r w:rsidRPr="001F4318">
              <w:t xml:space="preserve">Complete         </w:t>
            </w:r>
          </w:p>
          <w:p w14:paraId="172D8AD8" w14:textId="3DE50FD0" w:rsidR="00A8228C" w:rsidRDefault="00A8228C" w:rsidP="001F4318">
            <w:pPr>
              <w:pStyle w:val="BodyText"/>
            </w:pPr>
            <w:r w:rsidRPr="001F4318">
              <w:t>(Unbalanced)</w:t>
            </w:r>
          </w:p>
        </w:tc>
        <w:tc>
          <w:tcPr>
            <w:tcW w:w="2807" w:type="dxa"/>
          </w:tcPr>
          <w:p w14:paraId="49343033" w14:textId="7C38C892" w:rsidR="00A8228C" w:rsidRDefault="00A8228C" w:rsidP="001F4318">
            <w:pPr>
              <w:pStyle w:val="BodyText"/>
            </w:pPr>
            <w:r w:rsidRPr="001F4318">
              <w:t>Taylor Cross Entropy Loss</w:t>
            </w:r>
          </w:p>
        </w:tc>
        <w:tc>
          <w:tcPr>
            <w:tcW w:w="1161" w:type="dxa"/>
          </w:tcPr>
          <w:p w14:paraId="7229E30D" w14:textId="53AB4084" w:rsidR="00A8228C" w:rsidRDefault="00A8228C" w:rsidP="001F4318">
            <w:pPr>
              <w:pStyle w:val="BodyText"/>
            </w:pPr>
            <w:r>
              <w:t>1</w:t>
            </w:r>
            <w:r w:rsidRPr="001F4318">
              <w:t>5</w:t>
            </w:r>
          </w:p>
        </w:tc>
        <w:tc>
          <w:tcPr>
            <w:tcW w:w="1702" w:type="dxa"/>
          </w:tcPr>
          <w:p w14:paraId="0005EE70" w14:textId="539A8B00" w:rsidR="00A8228C" w:rsidRDefault="00A8228C" w:rsidP="001F4318">
            <w:pPr>
              <w:pStyle w:val="BodyText"/>
            </w:pPr>
            <w:r w:rsidRPr="001F4318">
              <w:t>88</w:t>
            </w:r>
            <w:r>
              <w:t>.</w:t>
            </w:r>
            <w:r w:rsidRPr="001F4318">
              <w:t xml:space="preserve">97  </w:t>
            </w:r>
          </w:p>
        </w:tc>
      </w:tr>
    </w:tbl>
    <w:p w14:paraId="00E4D7FC" w14:textId="77777777" w:rsidR="00450BB8" w:rsidRDefault="00450BB8" w:rsidP="00450BB8">
      <w:pPr>
        <w:pStyle w:val="Heading2"/>
        <w:rPr>
          <w:lang w:val="en-GB"/>
        </w:rPr>
      </w:pPr>
      <w:bookmarkStart w:id="24" w:name="_Toc165240048"/>
      <w:r w:rsidRPr="001F4318">
        <w:t>Taylor Cross Entropy Loss</w:t>
      </w:r>
      <w:bookmarkEnd w:id="24"/>
      <w:r>
        <w:rPr>
          <w:lang w:val="en-GB"/>
        </w:rPr>
        <w:t xml:space="preserve"> </w:t>
      </w:r>
    </w:p>
    <w:p w14:paraId="14776227" w14:textId="77777777" w:rsidR="00450BB8" w:rsidRDefault="00450BB8" w:rsidP="00450BB8">
      <w:pPr>
        <w:rPr>
          <w:lang w:val="en-GB"/>
        </w:rPr>
      </w:pPr>
    </w:p>
    <w:p w14:paraId="4DF026BF" w14:textId="015CA9D2" w:rsidR="00BF0CD5" w:rsidRPr="00BF0CD5" w:rsidRDefault="00BF0CD5" w:rsidP="00BF0CD5">
      <w:pPr>
        <w:pStyle w:val="BodyText"/>
        <w:rPr>
          <w:lang w:val="en-GB"/>
        </w:rPr>
      </w:pPr>
      <w:r w:rsidRPr="00BF0CD5">
        <w:rPr>
          <w:lang w:val="en-GB"/>
        </w:rPr>
        <w:t xml:space="preserve">Taylor Cross Entropy Loss (TCE) is a robust loss function proposed by </w:t>
      </w:r>
      <w:r w:rsidRPr="00BF0CD5">
        <w:t>Chen</w:t>
      </w:r>
      <w:r w:rsidRPr="00BF0CD5">
        <w:rPr>
          <w:lang w:val="en-GB"/>
        </w:rPr>
        <w:t xml:space="preserve"> et al. (202</w:t>
      </w:r>
      <w:r>
        <w:rPr>
          <w:lang w:val="en-GB"/>
        </w:rPr>
        <w:t>2</w:t>
      </w:r>
      <w:r w:rsidRPr="00BF0CD5">
        <w:rPr>
          <w:lang w:val="en-GB"/>
        </w:rPr>
        <w:t>) to handle the problem of noisy labels when training deep neural networks. Noisy labels refer to incorrectly annotated samples in the training data which can negatively impact model performance. TCE loss aims to balance the benefits of conventional Cross Entropy (CE) loss and Mean Average Error (MAE) for improved performance on noisy labels.</w:t>
      </w:r>
    </w:p>
    <w:p w14:paraId="7B982CA2" w14:textId="56B47CA0" w:rsidR="00BF0CD5" w:rsidRPr="00BF0CD5" w:rsidRDefault="00BF0CD5" w:rsidP="00BF0CD5">
      <w:pPr>
        <w:pStyle w:val="BodyText"/>
        <w:rPr>
          <w:lang w:val="en-GB"/>
        </w:rPr>
      </w:pPr>
      <w:r w:rsidRPr="00BF0CD5">
        <w:rPr>
          <w:lang w:val="en-GB"/>
        </w:rPr>
        <w:t xml:space="preserve">The key focus of TCE is limiting the influence of </w:t>
      </w:r>
      <w:r w:rsidR="00CD73AE" w:rsidRPr="00BF0CD5">
        <w:rPr>
          <w:lang w:val="en-GB"/>
        </w:rPr>
        <w:t>mislabelled</w:t>
      </w:r>
      <w:r w:rsidRPr="00BF0CD5">
        <w:rPr>
          <w:lang w:val="en-GB"/>
        </w:rPr>
        <w:t xml:space="preserve"> examples during training. Standard CE loss weighs examples with high loss strongly for gradient update. This causes overfitting on incorrectly </w:t>
      </w:r>
      <w:r w:rsidR="00CD73AE" w:rsidRPr="00BF0CD5">
        <w:rPr>
          <w:lang w:val="en-GB"/>
        </w:rPr>
        <w:t>labelled</w:t>
      </w:r>
      <w:r w:rsidRPr="00BF0CD5">
        <w:rPr>
          <w:lang w:val="en-GB"/>
        </w:rPr>
        <w:t xml:space="preserve"> samples (Lei et al., 2020). In contrast, MAE loss treats all examples equally regardless of loss. However, MAE struggles to discriminate between classes as effectively as CE loss. TCE achieves a trade-off by approximating the CE loss using a Taylor series expansion. The lower order terms exhibit characteristics similar to MAE which prevents excessive impact from noisy labels. The higher order terms retain properties of CE loss that enable more discriminative learning.</w:t>
      </w:r>
    </w:p>
    <w:p w14:paraId="4CC86433" w14:textId="77777777" w:rsidR="00450BB8" w:rsidRDefault="00BF0CD5" w:rsidP="00BF0CD5">
      <w:pPr>
        <w:pStyle w:val="BodyText"/>
        <w:rPr>
          <w:lang w:val="en-GB"/>
        </w:rPr>
      </w:pPr>
      <w:r w:rsidRPr="00BF0CD5">
        <w:rPr>
          <w:lang w:val="en-GB"/>
        </w:rPr>
        <w:t xml:space="preserve">Empirically, </w:t>
      </w:r>
      <w:r w:rsidRPr="00BF0CD5">
        <w:t>Chen</w:t>
      </w:r>
      <w:r w:rsidRPr="00BF0CD5">
        <w:rPr>
          <w:lang w:val="en-GB"/>
        </w:rPr>
        <w:t xml:space="preserve"> et al. (202</w:t>
      </w:r>
      <w:r>
        <w:rPr>
          <w:lang w:val="en-GB"/>
        </w:rPr>
        <w:t>2</w:t>
      </w:r>
      <w:r w:rsidRPr="00BF0CD5">
        <w:rPr>
          <w:lang w:val="en-GB"/>
        </w:rPr>
        <w:t>) demonstrate TCE's effectiveness on benchmark noisy dataset CIFAR-100. Compared to CE and other robust losses like Symmetric CE, TCE achieves superior test accuracy indicating an improved capability to cope with label noise during training. The key insight is TCE's hybrid nature harnessing both precision from CE and robustness from MAE. This allows deep models to train effectively despite the presence of incorrect labels. Given the prevalence of label noise in real-world datasets, TCE presents an valuable training technique for improving model generalization.</w:t>
      </w:r>
    </w:p>
    <w:p w14:paraId="7C135954" w14:textId="77777777" w:rsidR="00F61947" w:rsidRDefault="00F61947" w:rsidP="00BF0CD5">
      <w:pPr>
        <w:pStyle w:val="BodyText"/>
        <w:rPr>
          <w:lang w:val="en-GB"/>
        </w:rPr>
      </w:pPr>
    </w:p>
    <w:p w14:paraId="10F4E65D" w14:textId="77777777" w:rsidR="00F61947" w:rsidRDefault="00F61947" w:rsidP="00BF0CD5">
      <w:pPr>
        <w:pStyle w:val="BodyText"/>
        <w:rPr>
          <w:lang w:val="en-GB"/>
        </w:rPr>
      </w:pPr>
    </w:p>
    <w:p w14:paraId="057E072D" w14:textId="77777777" w:rsidR="00F61947" w:rsidRDefault="00F61947" w:rsidP="00BF0CD5">
      <w:pPr>
        <w:pStyle w:val="BodyText"/>
        <w:rPr>
          <w:lang w:val="en-GB"/>
        </w:rPr>
      </w:pPr>
    </w:p>
    <w:p w14:paraId="632D586E" w14:textId="77777777" w:rsidR="00F61947" w:rsidRDefault="00F61947" w:rsidP="00BF0CD5">
      <w:pPr>
        <w:pStyle w:val="BodyText"/>
        <w:rPr>
          <w:lang w:val="en-GB"/>
        </w:rPr>
      </w:pPr>
    </w:p>
    <w:p w14:paraId="7CD51B60" w14:textId="77777777" w:rsidR="00F61947" w:rsidRDefault="00F61947" w:rsidP="00BF0CD5">
      <w:pPr>
        <w:pStyle w:val="BodyText"/>
        <w:rPr>
          <w:lang w:val="en-GB"/>
        </w:rPr>
      </w:pPr>
    </w:p>
    <w:p w14:paraId="3722B926" w14:textId="77777777" w:rsidR="00F61947" w:rsidRDefault="00F61947" w:rsidP="00BF0CD5">
      <w:pPr>
        <w:pStyle w:val="BodyText"/>
        <w:rPr>
          <w:lang w:val="en-GB"/>
        </w:rPr>
      </w:pPr>
    </w:p>
    <w:p w14:paraId="20BA3A89" w14:textId="77777777" w:rsidR="00F61947" w:rsidRDefault="00F61947" w:rsidP="00BF0CD5">
      <w:pPr>
        <w:pStyle w:val="BodyText"/>
        <w:rPr>
          <w:lang w:val="en-GB"/>
        </w:rPr>
      </w:pPr>
    </w:p>
    <w:p w14:paraId="70DE75AC" w14:textId="77777777" w:rsidR="00F61947" w:rsidRDefault="00F61947" w:rsidP="00BF0CD5">
      <w:pPr>
        <w:pStyle w:val="BodyText"/>
        <w:rPr>
          <w:lang w:val="en-GB"/>
        </w:rPr>
      </w:pPr>
    </w:p>
    <w:p w14:paraId="4B1DAAD6" w14:textId="77777777" w:rsidR="00F61947" w:rsidRDefault="00F61947" w:rsidP="00BF0CD5">
      <w:pPr>
        <w:pStyle w:val="BodyText"/>
        <w:rPr>
          <w:lang w:val="en-GB"/>
        </w:rPr>
      </w:pPr>
    </w:p>
    <w:p w14:paraId="0420C44C" w14:textId="282D7B3A" w:rsidR="00F61947" w:rsidRDefault="00F61947" w:rsidP="00F61947">
      <w:pPr>
        <w:pStyle w:val="Heading1"/>
      </w:pPr>
      <w:bookmarkStart w:id="25" w:name="_Toc165240049"/>
      <w:r>
        <w:lastRenderedPageBreak/>
        <w:t>Label  Flipping</w:t>
      </w:r>
      <w:bookmarkEnd w:id="25"/>
    </w:p>
    <w:p w14:paraId="6B916BC5" w14:textId="1AD221AB" w:rsidR="00F61947" w:rsidRDefault="00F61947" w:rsidP="00F61947">
      <w:pPr>
        <w:pStyle w:val="BodyText"/>
      </w:pPr>
      <w:r>
        <w:t>I have tried three different label flipping techniques.</w:t>
      </w:r>
    </w:p>
    <w:p w14:paraId="003E2421" w14:textId="0331AD52" w:rsidR="00F61947" w:rsidRPr="00F61947" w:rsidRDefault="00F61947" w:rsidP="00F61947">
      <w:pPr>
        <w:pStyle w:val="BodyText"/>
        <w:numPr>
          <w:ilvl w:val="0"/>
          <w:numId w:val="58"/>
        </w:numPr>
      </w:pPr>
      <w:r w:rsidRPr="00F61947">
        <w:t>Random Flip of labels</w:t>
      </w:r>
    </w:p>
    <w:p w14:paraId="7728699A" w14:textId="5E7A0B3A" w:rsidR="00F61947" w:rsidRPr="00F61947" w:rsidRDefault="00F61947" w:rsidP="00F61947">
      <w:pPr>
        <w:pStyle w:val="BodyText"/>
        <w:numPr>
          <w:ilvl w:val="0"/>
          <w:numId w:val="58"/>
        </w:numPr>
      </w:pPr>
      <w:r w:rsidRPr="00F61947">
        <w:t xml:space="preserve">Randomly putting a outlier </w:t>
      </w:r>
    </w:p>
    <w:p w14:paraId="096886EA" w14:textId="6D98634E" w:rsidR="00F61947" w:rsidRPr="00F61947" w:rsidRDefault="00F61947" w:rsidP="00F61947">
      <w:pPr>
        <w:pStyle w:val="BodyText"/>
        <w:numPr>
          <w:ilvl w:val="0"/>
          <w:numId w:val="58"/>
        </w:numPr>
      </w:pPr>
      <w:r w:rsidRPr="00F61947">
        <w:t>Flipping those label where model Confidence is the highest</w:t>
      </w:r>
    </w:p>
    <w:p w14:paraId="3E0E56E3" w14:textId="77777777" w:rsidR="00F61947" w:rsidRDefault="00F61947" w:rsidP="00F61947">
      <w:pPr>
        <w:pStyle w:val="Heading2"/>
      </w:pPr>
      <w:bookmarkStart w:id="26" w:name="_Toc165240050"/>
      <w:r w:rsidRPr="00F61947">
        <w:t>Random Flip of labels</w:t>
      </w:r>
      <w:bookmarkEnd w:id="26"/>
    </w:p>
    <w:p w14:paraId="0D2B1F74" w14:textId="00E3016E" w:rsidR="00873EFB" w:rsidRPr="00873EFB" w:rsidRDefault="00873EFB" w:rsidP="00873EFB">
      <w:pPr>
        <w:pStyle w:val="BodyText"/>
      </w:pPr>
      <w:r w:rsidRPr="00873EFB">
        <w:t>An experiment was conducted to analyze model robustness by introducing label noise. The original dataset contained labels ranging from 0 to 4, representing distinct classes. Noise was introduced by randomly flipping a percentage of the labels to incorrect values within that label range. In particular, 5, 10, 15 and 20 percent of labels were corrupted by changing them to other class numbers in the 0 to 4 range. The accuracy was measured on each of these noisy datasets. The results showed that with 5 percent noisy labels, the accuracy was 0.4383177570093458. At 10, 15, and 20 percent introduced label noise, the accuracies dropped lower to 0.34392523364485983, 0.4093457943925234, and 0.3383177570093458 respectively. An interesting non-linear relationship is seen between proportion of corrupted labels versus degradation in accuracy. The lowest accuracy occurs with 20 percent noise, followed by 10 percent. This reveals complex interactions between the data distribution shifts from mislabeling and the model's ability to generalize correctly despite noisy labels. Overall, artificially introducing label noise enables analysis of model robustness by stressing test scenarios. The outcomes yield insights into reliability in potential real-world inaccurate data.</w:t>
      </w:r>
    </w:p>
    <w:p w14:paraId="5133C263" w14:textId="78D8B06E" w:rsidR="00F61947" w:rsidRDefault="00F61947" w:rsidP="001A637B">
      <w:pPr>
        <w:jc w:val="center"/>
      </w:pPr>
      <w:r>
        <w:rPr>
          <w:noProof/>
        </w:rPr>
        <w:drawing>
          <wp:inline distT="0" distB="0" distL="0" distR="0" wp14:anchorId="2BF57229" wp14:editId="47F90F0A">
            <wp:extent cx="4343400" cy="2540425"/>
            <wp:effectExtent l="0" t="0" r="0" b="0"/>
            <wp:docPr id="9262862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629" name="Picture 1"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8010" cy="2548970"/>
                    </a:xfrm>
                    <a:prstGeom prst="rect">
                      <a:avLst/>
                    </a:prstGeom>
                  </pic:spPr>
                </pic:pic>
              </a:graphicData>
            </a:graphic>
          </wp:inline>
        </w:drawing>
      </w:r>
    </w:p>
    <w:p w14:paraId="6644AEE9" w14:textId="6C3570FA" w:rsidR="00F61947" w:rsidRDefault="00F61947" w:rsidP="00F61947">
      <w:pPr>
        <w:pStyle w:val="Caption"/>
      </w:pPr>
      <w:r>
        <w:t xml:space="preserve">Figure </w:t>
      </w:r>
      <w:r w:rsidR="001146AC">
        <w:rPr>
          <w:noProof/>
        </w:rPr>
        <w:t>3</w:t>
      </w:r>
      <w:r>
        <w:t>:</w:t>
      </w:r>
      <w:r w:rsidR="001A637B" w:rsidRPr="001A637B">
        <w:t xml:space="preserve"> Random Flip of labels</w:t>
      </w:r>
    </w:p>
    <w:p w14:paraId="73F6FD67" w14:textId="47F29A68" w:rsidR="00F61947" w:rsidRDefault="00F61947" w:rsidP="00F61947">
      <w:pPr>
        <w:pStyle w:val="FigureDescription"/>
      </w:pPr>
      <w:r>
        <w:t xml:space="preserve">This figure shows the model </w:t>
      </w:r>
      <w:r w:rsidR="001A637B">
        <w:t>accuracy when labels were randomly flipped between range 0 to 4</w:t>
      </w:r>
    </w:p>
    <w:p w14:paraId="4EBA4C66" w14:textId="77777777" w:rsidR="00F61947" w:rsidRPr="00F61947" w:rsidRDefault="00F61947" w:rsidP="00F61947">
      <w:pPr>
        <w:rPr>
          <w:lang w:val="en-GB"/>
        </w:rPr>
      </w:pPr>
    </w:p>
    <w:p w14:paraId="1F0929B3" w14:textId="3C9215D3" w:rsidR="00F61947" w:rsidRDefault="00F61947" w:rsidP="00F61947">
      <w:pPr>
        <w:pStyle w:val="Heading2"/>
      </w:pPr>
      <w:bookmarkStart w:id="27" w:name="_Toc165240051"/>
      <w:r w:rsidRPr="00F61947">
        <w:t xml:space="preserve">Randomly </w:t>
      </w:r>
      <w:r>
        <w:t>P</w:t>
      </w:r>
      <w:r w:rsidRPr="00F61947">
        <w:t xml:space="preserve">utting a </w:t>
      </w:r>
      <w:r>
        <w:t>O</w:t>
      </w:r>
      <w:r w:rsidRPr="00F61947">
        <w:t>utlier</w:t>
      </w:r>
      <w:bookmarkEnd w:id="27"/>
      <w:r w:rsidRPr="00F61947">
        <w:t xml:space="preserve"> </w:t>
      </w:r>
    </w:p>
    <w:p w14:paraId="5BAB5DF6" w14:textId="7DF10278" w:rsidR="003D0C70" w:rsidRPr="003D0C70" w:rsidRDefault="003D0C70" w:rsidP="003D0C70">
      <w:pPr>
        <w:pStyle w:val="BodyText"/>
      </w:pPr>
      <w:r w:rsidRPr="003D0C70">
        <w:t xml:space="preserve">An experiment was conducted that systematically introduced label noise into a dataset by randomly flipping a percentage of labels to -200, which presumably is an incorrect label not originally present. Specifically, the experiment tested flipping 5, 10, 15, and 20 percent of the total labels to -200 and measured the resulting accuracy on each noisy dataset. It was found that flipping 15 percent of the labels resulted in the lowest accuracy score of </w:t>
      </w:r>
      <w:r w:rsidRPr="003D0C70">
        <w:lastRenderedPageBreak/>
        <w:t>0.2869158878504673. Flipping fewer labels (5 and 10 percent) caused less harm, giving accuracies of 0.35046728971962615 and 0.3981308411214953 respectively. However, increasing the flipped labels further to 20 percent gave a higher accuracy of 0.3728971962616822. This demonstrates that introducing label noise reduces model accuracy, but that the relationship is not linear. The lowest accuracy came at 15 percent flipped labels, suggesting there may be a saturation point beyond which additional incorrect labels do not degrade accuracy as severely. Overall, systematically corrupting labels enables analyzing model robustness. The non-linear response reveals complex interactions between the data distribution, label noise, and model generalization ability.</w:t>
      </w:r>
    </w:p>
    <w:p w14:paraId="3D8301F0" w14:textId="3F56C32B" w:rsidR="00F61947" w:rsidRPr="00F61947" w:rsidRDefault="00F61947" w:rsidP="001A637B">
      <w:pPr>
        <w:jc w:val="center"/>
      </w:pPr>
      <w:r>
        <w:rPr>
          <w:noProof/>
        </w:rPr>
        <w:drawing>
          <wp:inline distT="0" distB="0" distL="0" distR="0" wp14:anchorId="7E8A2EF8" wp14:editId="032C2D33">
            <wp:extent cx="4526280" cy="2551641"/>
            <wp:effectExtent l="0" t="0" r="7620" b="1270"/>
            <wp:docPr id="161699100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91005" name="Picture 2"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1107" cy="2554362"/>
                    </a:xfrm>
                    <a:prstGeom prst="rect">
                      <a:avLst/>
                    </a:prstGeom>
                  </pic:spPr>
                </pic:pic>
              </a:graphicData>
            </a:graphic>
          </wp:inline>
        </w:drawing>
      </w:r>
    </w:p>
    <w:p w14:paraId="5AA139AA" w14:textId="0D28988C" w:rsidR="00F61947" w:rsidRDefault="00F61947" w:rsidP="00F61947">
      <w:pPr>
        <w:pStyle w:val="Caption"/>
      </w:pPr>
      <w:r>
        <w:t xml:space="preserve">Figure </w:t>
      </w:r>
      <w:r w:rsidR="001146AC">
        <w:rPr>
          <w:noProof/>
        </w:rPr>
        <w:t>4</w:t>
      </w:r>
      <w:r>
        <w:t>:</w:t>
      </w:r>
      <w:r w:rsidR="001A637B" w:rsidRPr="001A637B">
        <w:t xml:space="preserve"> Randomly Putting a Outlier</w:t>
      </w:r>
    </w:p>
    <w:p w14:paraId="2C674B46" w14:textId="59673FE2" w:rsidR="00F61947" w:rsidRPr="00F61947" w:rsidRDefault="001A637B" w:rsidP="001A637B">
      <w:pPr>
        <w:pStyle w:val="FigureDescription"/>
      </w:pPr>
      <w:r>
        <w:t>This figure shows the model accuracy when labels were randomly flipped with a outlier like -200</w:t>
      </w:r>
    </w:p>
    <w:p w14:paraId="07351488" w14:textId="77777777" w:rsidR="00F61947" w:rsidRDefault="00705D78" w:rsidP="00705D78">
      <w:pPr>
        <w:pStyle w:val="Heading2"/>
      </w:pPr>
      <w:bookmarkStart w:id="28" w:name="_Toc165240052"/>
      <w:r w:rsidRPr="00F61947">
        <w:t xml:space="preserve">Flipping label </w:t>
      </w:r>
      <w:r>
        <w:t>with high</w:t>
      </w:r>
      <w:r w:rsidRPr="00F61947">
        <w:t xml:space="preserve"> model Confidence</w:t>
      </w:r>
      <w:bookmarkEnd w:id="28"/>
      <w:r w:rsidRPr="00F61947">
        <w:t xml:space="preserve"> </w:t>
      </w:r>
    </w:p>
    <w:p w14:paraId="656F621C" w14:textId="77777777" w:rsidR="00705D78" w:rsidRDefault="00705D78" w:rsidP="00705D78"/>
    <w:p w14:paraId="631FE2C8" w14:textId="7522B224" w:rsidR="00864349" w:rsidRDefault="00864349" w:rsidP="00864349">
      <w:pPr>
        <w:pStyle w:val="BodyText"/>
      </w:pPr>
      <w:r>
        <w:t>The basic idea is to identify instances in the training data where the model has high confidence in its predictions and then flip the corresponding labels to the opposite class. This creates contradictory information for the model, which can lead to a decrease in its overall accuracy.</w:t>
      </w:r>
    </w:p>
    <w:p w14:paraId="5282C160" w14:textId="1C97B1F6" w:rsidR="00864349" w:rsidRDefault="00864349" w:rsidP="00864349">
      <w:pPr>
        <w:pStyle w:val="BodyText"/>
      </w:pPr>
      <w:r>
        <w:t>Here's a step-by-step explanation of how this technique works:</w:t>
      </w:r>
    </w:p>
    <w:p w14:paraId="7D415A4F" w14:textId="77777777" w:rsidR="00864349" w:rsidRDefault="00864349" w:rsidP="00864349">
      <w:pPr>
        <w:pStyle w:val="BodyText"/>
        <w:numPr>
          <w:ilvl w:val="0"/>
          <w:numId w:val="59"/>
        </w:numPr>
      </w:pPr>
      <w:r>
        <w:t>Train the model: First, you need to train the model on the original training data to establish a baseline performance.</w:t>
      </w:r>
    </w:p>
    <w:p w14:paraId="4F32921E" w14:textId="77777777" w:rsidR="00864349" w:rsidRDefault="00864349" w:rsidP="00864349">
      <w:pPr>
        <w:pStyle w:val="BodyText"/>
        <w:numPr>
          <w:ilvl w:val="0"/>
          <w:numId w:val="59"/>
        </w:numPr>
      </w:pPr>
      <w:r>
        <w:t>Identify high-confidence instances: After the initial training, you can use the model to make predictions on the training data and identify instances where the model has high confidence in its predictions (e.g., predictions with a probability above a certain threshold).</w:t>
      </w:r>
    </w:p>
    <w:p w14:paraId="0B8575BA" w14:textId="77777777" w:rsidR="00E01207" w:rsidRDefault="00864349" w:rsidP="00864349">
      <w:pPr>
        <w:pStyle w:val="BodyText"/>
        <w:numPr>
          <w:ilvl w:val="0"/>
          <w:numId w:val="59"/>
        </w:numPr>
      </w:pPr>
      <w:r>
        <w:t xml:space="preserve">Flip labels: For the instances identified in step 2, you flip the corresponding labels to the opposite class. For example, if the model predicted a certain instance as belonging to class "1" with high confidence, you would change the label of that instance to class "4". </w:t>
      </w:r>
    </w:p>
    <w:p w14:paraId="621C67D5" w14:textId="04C5460D" w:rsidR="00864349" w:rsidRDefault="00E01207" w:rsidP="00E01207">
      <w:pPr>
        <w:pStyle w:val="BodyText"/>
        <w:ind w:left="720"/>
        <w:jc w:val="center"/>
      </w:pPr>
      <w:r>
        <w:t>Using</w:t>
      </w:r>
      <w:r w:rsidR="00864349">
        <w:t xml:space="preserve"> this Formula:</w:t>
      </w:r>
      <w:r w:rsidR="00864349" w:rsidRPr="00864349">
        <w:t xml:space="preserve"> </w:t>
      </w:r>
      <w:r w:rsidR="00864349">
        <w:t>(current</w:t>
      </w:r>
      <w:r>
        <w:t>-</w:t>
      </w:r>
      <w:r w:rsidR="00864349">
        <w:t xml:space="preserve">label </w:t>
      </w:r>
      <w:r w:rsidR="00864349" w:rsidRPr="00864349">
        <w:t>+ 1) %</w:t>
      </w:r>
      <w:r w:rsidR="00864349">
        <w:t xml:space="preserve"> Total-</w:t>
      </w:r>
      <w:r w:rsidR="00864349" w:rsidRPr="00864349">
        <w:t>classes</w:t>
      </w:r>
    </w:p>
    <w:p w14:paraId="76C83589" w14:textId="77777777" w:rsidR="00864349" w:rsidRDefault="00864349" w:rsidP="00864349">
      <w:pPr>
        <w:pStyle w:val="BodyText"/>
        <w:numPr>
          <w:ilvl w:val="0"/>
          <w:numId w:val="59"/>
        </w:numPr>
      </w:pPr>
      <w:r>
        <w:t>Retrain the model: With the modified training data, where some labels have been flipped, you retrain the model from scratch or fine-tune the existing model.</w:t>
      </w:r>
    </w:p>
    <w:p w14:paraId="278CC654" w14:textId="79BABCD5" w:rsidR="00705D78" w:rsidRDefault="00864349" w:rsidP="00864349">
      <w:pPr>
        <w:pStyle w:val="BodyText"/>
      </w:pPr>
      <w:r>
        <w:lastRenderedPageBreak/>
        <w:t>The rationale behind this technique is that by introducing label flips for instances where the model was initially highly confident, you're forcing the model to learn contradictory patterns. This can confuse the model and lead to a degradation in its overall performance, as it will have difficulty generalizing correctly from the corrupted training data.</w:t>
      </w:r>
    </w:p>
    <w:p w14:paraId="5D512DFF" w14:textId="127BFF78" w:rsidR="00705D78" w:rsidRDefault="008E6C3A" w:rsidP="00705D78">
      <w:r>
        <w:t xml:space="preserve">The Model Accuracy dropped to </w:t>
      </w:r>
      <w:r w:rsidR="004D3000" w:rsidRPr="00C93D98">
        <w:rPr>
          <w:b/>
          <w:bCs/>
        </w:rPr>
        <w:t>15</w:t>
      </w:r>
      <w:r w:rsidRPr="00C93D98">
        <w:rPr>
          <w:b/>
          <w:bCs/>
        </w:rPr>
        <w:t>%</w:t>
      </w:r>
      <w:r>
        <w:t xml:space="preserve"> on first flip</w:t>
      </w:r>
      <w:r w:rsidR="0045338E">
        <w:t xml:space="preserve"> while testing</w:t>
      </w:r>
      <w:r w:rsidR="004D3000">
        <w:t xml:space="preserve"> by f</w:t>
      </w:r>
      <w:r w:rsidR="004D3000" w:rsidRPr="004D3000">
        <w:t>lip</w:t>
      </w:r>
      <w:r w:rsidR="004D3000">
        <w:t>ping</w:t>
      </w:r>
      <w:r w:rsidR="004D3000" w:rsidRPr="004D3000">
        <w:t xml:space="preserve"> the labels of the instances with the confidence score greater than </w:t>
      </w:r>
      <w:r w:rsidR="004D3000" w:rsidRPr="00C93D98">
        <w:rPr>
          <w:b/>
          <w:bCs/>
        </w:rPr>
        <w:t>80%</w:t>
      </w:r>
      <w:r>
        <w:t>.</w:t>
      </w:r>
    </w:p>
    <w:p w14:paraId="114A754B" w14:textId="77777777" w:rsidR="00705D78" w:rsidRDefault="00705D78" w:rsidP="00705D78"/>
    <w:p w14:paraId="78BC5F10" w14:textId="77777777" w:rsidR="00705D78" w:rsidRDefault="00705D78" w:rsidP="00705D78"/>
    <w:p w14:paraId="408EC776" w14:textId="77777777" w:rsidR="00705D78" w:rsidRDefault="00705D78" w:rsidP="00705D78"/>
    <w:p w14:paraId="7E8A6EF9" w14:textId="77777777" w:rsidR="00705D78" w:rsidRDefault="00705D78" w:rsidP="00705D78"/>
    <w:p w14:paraId="6A8A8B51" w14:textId="77777777" w:rsidR="00705D78" w:rsidRDefault="00705D78" w:rsidP="00705D78"/>
    <w:p w14:paraId="0098F56E" w14:textId="77777777" w:rsidR="00705D78" w:rsidRDefault="00705D78" w:rsidP="00705D78"/>
    <w:p w14:paraId="156D417B" w14:textId="77777777" w:rsidR="00705D78" w:rsidRDefault="00705D78" w:rsidP="00705D78"/>
    <w:p w14:paraId="1567F2F0" w14:textId="77777777" w:rsidR="00705D78" w:rsidRDefault="00705D78" w:rsidP="00705D78"/>
    <w:p w14:paraId="061163CB" w14:textId="77777777" w:rsidR="00705D78" w:rsidRDefault="00705D78" w:rsidP="00705D78"/>
    <w:p w14:paraId="7EBF802C" w14:textId="77777777" w:rsidR="00705D78" w:rsidRDefault="00705D78" w:rsidP="00705D78"/>
    <w:p w14:paraId="5E79347D" w14:textId="77777777" w:rsidR="00705D78" w:rsidRDefault="00705D78" w:rsidP="00705D78"/>
    <w:p w14:paraId="4CEDC0B5" w14:textId="77777777" w:rsidR="00705D78" w:rsidRDefault="00705D78" w:rsidP="00705D78"/>
    <w:p w14:paraId="6D4AD8D1" w14:textId="77777777" w:rsidR="00705D78" w:rsidRDefault="00705D78" w:rsidP="00705D78"/>
    <w:p w14:paraId="273021ED" w14:textId="77777777" w:rsidR="00705D78" w:rsidRDefault="00705D78" w:rsidP="00705D78"/>
    <w:p w14:paraId="4B577880" w14:textId="77777777" w:rsidR="00705D78" w:rsidRDefault="00705D78" w:rsidP="00705D78"/>
    <w:p w14:paraId="2566432F" w14:textId="77777777" w:rsidR="00705D78" w:rsidRDefault="00705D78" w:rsidP="00705D78"/>
    <w:p w14:paraId="77365945" w14:textId="77777777" w:rsidR="00705D78" w:rsidRDefault="00705D78" w:rsidP="00705D78"/>
    <w:p w14:paraId="540B9C77" w14:textId="77777777" w:rsidR="00705D78" w:rsidRDefault="00705D78" w:rsidP="00705D78"/>
    <w:p w14:paraId="7E104EB5" w14:textId="77777777" w:rsidR="00705D78" w:rsidRDefault="00705D78" w:rsidP="00705D78"/>
    <w:p w14:paraId="24993858" w14:textId="77777777" w:rsidR="00705D78" w:rsidRDefault="00705D78" w:rsidP="00705D78"/>
    <w:p w14:paraId="3167CC00" w14:textId="77777777" w:rsidR="00705D78" w:rsidRDefault="00705D78" w:rsidP="00705D78"/>
    <w:p w14:paraId="4D6BF299" w14:textId="77777777" w:rsidR="00873EFB" w:rsidRDefault="00873EFB" w:rsidP="00705D78"/>
    <w:p w14:paraId="1E1AEF93" w14:textId="77777777" w:rsidR="00873EFB" w:rsidRDefault="00873EFB" w:rsidP="00705D78"/>
    <w:p w14:paraId="60200D06" w14:textId="77777777" w:rsidR="00873EFB" w:rsidRDefault="00873EFB" w:rsidP="00705D78"/>
    <w:p w14:paraId="232C0F0C" w14:textId="77777777" w:rsidR="00873EFB" w:rsidRDefault="00873EFB" w:rsidP="00705D78"/>
    <w:p w14:paraId="50BAC7F4" w14:textId="77777777" w:rsidR="00873EFB" w:rsidRDefault="00873EFB" w:rsidP="00705D78"/>
    <w:p w14:paraId="23E0C750" w14:textId="77777777" w:rsidR="00873EFB" w:rsidRDefault="00873EFB" w:rsidP="00705D78"/>
    <w:p w14:paraId="5DCB3EBF" w14:textId="77777777" w:rsidR="00873EFB" w:rsidRDefault="00873EFB" w:rsidP="00705D78"/>
    <w:p w14:paraId="79938950" w14:textId="77777777" w:rsidR="00873EFB" w:rsidRDefault="00873EFB" w:rsidP="00705D78"/>
    <w:p w14:paraId="5FC9C6AD" w14:textId="77777777" w:rsidR="00873EFB" w:rsidRDefault="00873EFB" w:rsidP="00705D78"/>
    <w:p w14:paraId="539D4FB9" w14:textId="77777777" w:rsidR="00873EFB" w:rsidRDefault="00873EFB" w:rsidP="00705D78"/>
    <w:p w14:paraId="5655FB78" w14:textId="77777777" w:rsidR="00873EFB" w:rsidRDefault="00873EFB" w:rsidP="00705D78"/>
    <w:p w14:paraId="3E7932F2" w14:textId="77777777" w:rsidR="00873EFB" w:rsidRDefault="00873EFB" w:rsidP="00705D78"/>
    <w:p w14:paraId="11AE32A4" w14:textId="77777777" w:rsidR="00873EFB" w:rsidRDefault="00873EFB" w:rsidP="00705D78"/>
    <w:p w14:paraId="69EDF62C" w14:textId="77777777" w:rsidR="00873EFB" w:rsidRDefault="00873EFB" w:rsidP="00705D78"/>
    <w:p w14:paraId="0C3D0E48" w14:textId="77777777" w:rsidR="00873EFB" w:rsidRDefault="00873EFB" w:rsidP="00705D78"/>
    <w:p w14:paraId="03D409E8" w14:textId="77777777" w:rsidR="00873EFB" w:rsidRDefault="00873EFB" w:rsidP="00705D78"/>
    <w:p w14:paraId="61F0B9BF" w14:textId="77777777" w:rsidR="00873EFB" w:rsidRDefault="00873EFB" w:rsidP="00705D78"/>
    <w:p w14:paraId="49E44BC9" w14:textId="77777777" w:rsidR="00873EFB" w:rsidRDefault="00873EFB" w:rsidP="00705D78"/>
    <w:p w14:paraId="01578DD9" w14:textId="77777777" w:rsidR="00873EFB" w:rsidRDefault="00873EFB" w:rsidP="00705D78"/>
    <w:p w14:paraId="418FABA0" w14:textId="77777777" w:rsidR="00705D78" w:rsidRDefault="00705D78" w:rsidP="00705D78"/>
    <w:p w14:paraId="01A51F56" w14:textId="77777777" w:rsidR="00705D78" w:rsidRDefault="00705D78" w:rsidP="00705D78"/>
    <w:p w14:paraId="26048CED" w14:textId="77777777" w:rsidR="00705D78" w:rsidRDefault="00705D78" w:rsidP="00705D78">
      <w:pPr>
        <w:pStyle w:val="Heading1"/>
      </w:pPr>
      <w:bookmarkStart w:id="29" w:name="_Toc165240053"/>
      <w:r>
        <w:lastRenderedPageBreak/>
        <w:t>Flipped Label Detection</w:t>
      </w:r>
      <w:bookmarkEnd w:id="29"/>
    </w:p>
    <w:p w14:paraId="47BFDC34" w14:textId="35082501" w:rsidR="00705D78" w:rsidRDefault="00C940FF" w:rsidP="00705D78">
      <w:pPr>
        <w:pStyle w:val="BodyText"/>
      </w:pPr>
      <w:r w:rsidRPr="00C940FF">
        <w:t xml:space="preserve">The paper </w:t>
      </w:r>
      <w:r w:rsidR="00474534" w:rsidRPr="00474534">
        <w:t>Müller</w:t>
      </w:r>
      <w:r w:rsidR="00474534">
        <w:t xml:space="preserve"> at el. (2019) </w:t>
      </w:r>
      <w:r w:rsidRPr="00C940FF">
        <w:t>presents an end-to-end pipeline to identify mislabeled instances in classification datasets. The key steps are</w:t>
      </w:r>
      <w:r w:rsidR="00705D78">
        <w:t>:</w:t>
      </w:r>
    </w:p>
    <w:p w14:paraId="4AC14886" w14:textId="77777777" w:rsidR="00C940FF" w:rsidRDefault="00C940FF" w:rsidP="00C940FF">
      <w:pPr>
        <w:pStyle w:val="BodyText"/>
        <w:numPr>
          <w:ilvl w:val="0"/>
          <w:numId w:val="60"/>
        </w:numPr>
      </w:pPr>
      <w:r>
        <w:t>A neural network model (either dense feedforward network for numerical/text data or convolutional network for image data) is trained on the input labeled dataset. The appropriate model architecture and hyperparameters are selected automatically based on the data type.</w:t>
      </w:r>
    </w:p>
    <w:p w14:paraId="74080A4D" w14:textId="77777777" w:rsidR="00C940FF" w:rsidRDefault="00C940FF" w:rsidP="00C940FF">
      <w:pPr>
        <w:pStyle w:val="BodyText"/>
        <w:numPr>
          <w:ilvl w:val="0"/>
          <w:numId w:val="60"/>
        </w:numPr>
      </w:pPr>
      <w:r>
        <w:t>The trained model is used to generate predicted labels (soft labels representing class probabilities) for each instance in the input dataset.</w:t>
      </w:r>
    </w:p>
    <w:p w14:paraId="05597742" w14:textId="52E87B66" w:rsidR="00C93D98" w:rsidRDefault="00C940FF" w:rsidP="00C940FF">
      <w:pPr>
        <w:pStyle w:val="BodyText"/>
        <w:numPr>
          <w:ilvl w:val="0"/>
          <w:numId w:val="60"/>
        </w:numPr>
      </w:pPr>
      <w:r>
        <w:t xml:space="preserve">The predicted labels are compared to the original labels. </w:t>
      </w:r>
      <w:r w:rsidR="00C93D98">
        <w:t>Using one of these heuristic functions :</w:t>
      </w:r>
    </w:p>
    <w:p w14:paraId="73803311" w14:textId="6FF78295" w:rsidR="00C940FF" w:rsidRDefault="00C940FF" w:rsidP="00C93D98">
      <w:pPr>
        <w:pStyle w:val="BodyText"/>
        <w:numPr>
          <w:ilvl w:val="1"/>
          <w:numId w:val="60"/>
        </w:numPr>
      </w:pPr>
      <w:r>
        <w:t>The instances where the model assigns a low probability to the original label are likely to be mislabeled.</w:t>
      </w:r>
    </w:p>
    <w:p w14:paraId="6FAEDA62" w14:textId="55012F22" w:rsidR="00C26AB3" w:rsidRDefault="00C26AB3" w:rsidP="00C93D98">
      <w:pPr>
        <w:pStyle w:val="BodyText"/>
        <w:numPr>
          <w:ilvl w:val="1"/>
          <w:numId w:val="60"/>
        </w:numPr>
      </w:pPr>
      <w:r>
        <w:t>The instances where the model assigns a high probability to the wrong label are likely to be mislabeled</w:t>
      </w:r>
    </w:p>
    <w:p w14:paraId="18340033" w14:textId="77777777" w:rsidR="00C940FF" w:rsidRDefault="00C940FF" w:rsidP="00C940FF">
      <w:pPr>
        <w:pStyle w:val="BodyText"/>
        <w:numPr>
          <w:ilvl w:val="0"/>
          <w:numId w:val="60"/>
        </w:numPr>
      </w:pPr>
      <w:r>
        <w:t>The instances are ranked based on the probability assigned to their original label, with the lowest probabilities at the top. The user selects a percentage α of instances to manually review, starting from the top of the ranked list.</w:t>
      </w:r>
    </w:p>
    <w:p w14:paraId="1DF86318" w14:textId="77777777" w:rsidR="00C940FF" w:rsidRDefault="00C940FF" w:rsidP="00C940FF">
      <w:pPr>
        <w:pStyle w:val="BodyText"/>
        <w:numPr>
          <w:ilvl w:val="0"/>
          <w:numId w:val="60"/>
        </w:numPr>
      </w:pPr>
      <w:r>
        <w:t>The accuracy of the mislabeled instance detection is evaluated by measuring precision and recall for different values of α on datasets where label noise has been artificially introduced.</w:t>
      </w:r>
    </w:p>
    <w:p w14:paraId="0F42B63A" w14:textId="05DF1EFE" w:rsidR="00582650" w:rsidRDefault="00582650" w:rsidP="00582650">
      <w:pPr>
        <w:pStyle w:val="BodyText"/>
      </w:pPr>
      <w:r>
        <w:t>In my case these are images where score was greater than 90% but predicted label and original label is different from flipped label.</w:t>
      </w:r>
    </w:p>
    <w:p w14:paraId="2AC5DAA1" w14:textId="77E06AE0" w:rsidR="00582650" w:rsidRDefault="00582650" w:rsidP="00582650">
      <w:pPr>
        <w:pStyle w:val="BodyText"/>
        <w:jc w:val="center"/>
      </w:pPr>
      <w:r w:rsidRPr="00582650">
        <w:rPr>
          <w:noProof/>
        </w:rPr>
        <w:drawing>
          <wp:inline distT="0" distB="0" distL="0" distR="0" wp14:anchorId="77710484" wp14:editId="45C72095">
            <wp:extent cx="5121084" cy="2004234"/>
            <wp:effectExtent l="0" t="0" r="3810" b="0"/>
            <wp:docPr id="3626944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94482" name="Picture 1" descr="A screenshot of a computer code&#10;&#10;Description automatically generated"/>
                    <pic:cNvPicPr/>
                  </pic:nvPicPr>
                  <pic:blipFill>
                    <a:blip r:embed="rId15"/>
                    <a:stretch>
                      <a:fillRect/>
                    </a:stretch>
                  </pic:blipFill>
                  <pic:spPr>
                    <a:xfrm>
                      <a:off x="0" y="0"/>
                      <a:ext cx="5121084" cy="2004234"/>
                    </a:xfrm>
                    <a:prstGeom prst="rect">
                      <a:avLst/>
                    </a:prstGeom>
                  </pic:spPr>
                </pic:pic>
              </a:graphicData>
            </a:graphic>
          </wp:inline>
        </w:drawing>
      </w:r>
    </w:p>
    <w:p w14:paraId="04A7464E" w14:textId="70D414F6" w:rsidR="00582650" w:rsidRDefault="00582650" w:rsidP="00582650">
      <w:pPr>
        <w:pStyle w:val="Caption"/>
      </w:pPr>
      <w:r>
        <w:t xml:space="preserve">Figure </w:t>
      </w:r>
      <w:r w:rsidR="001146AC">
        <w:rPr>
          <w:noProof/>
        </w:rPr>
        <w:t>5</w:t>
      </w:r>
      <w:r>
        <w:t>:</w:t>
      </w:r>
      <w:r w:rsidRPr="001A637B">
        <w:t xml:space="preserve"> </w:t>
      </w:r>
      <w:r>
        <w:t>Images With Flipped Labels</w:t>
      </w:r>
    </w:p>
    <w:p w14:paraId="767AD2BD" w14:textId="6A7D0170" w:rsidR="00582650" w:rsidRPr="00582650" w:rsidRDefault="00582650" w:rsidP="00582650">
      <w:pPr>
        <w:pStyle w:val="FigureDescription"/>
      </w:pPr>
      <w:r>
        <w:t>This figure shows the second heuristic function output</w:t>
      </w:r>
    </w:p>
    <w:p w14:paraId="6F45443A" w14:textId="60E9C3A8" w:rsidR="00C940FF" w:rsidRDefault="00C940FF" w:rsidP="00C940FF">
      <w:pPr>
        <w:pStyle w:val="BodyText"/>
      </w:pPr>
      <w:r>
        <w:t>A valid question is what is the benefit if the potentially mislabeled instances still need to be manually reviewed and corrected. Here are some of the main benefits this approach provides:</w:t>
      </w:r>
    </w:p>
    <w:p w14:paraId="4F575982" w14:textId="77777777" w:rsidR="00C940FF" w:rsidRDefault="00C940FF" w:rsidP="00C940FF">
      <w:pPr>
        <w:pStyle w:val="BodyText"/>
        <w:numPr>
          <w:ilvl w:val="0"/>
          <w:numId w:val="61"/>
        </w:numPr>
      </w:pPr>
      <w:r w:rsidRPr="00C940FF">
        <w:rPr>
          <w:b/>
          <w:bCs/>
        </w:rPr>
        <w:t>Efficiency</w:t>
      </w:r>
      <w:r>
        <w:t>: Instead of manually reviewing the entire dataset to find mislabeled examples, this focuses manual effort on the most likely candidates. For large datasets, reviewing the whole set is infeasible, so this makes the process practical.</w:t>
      </w:r>
    </w:p>
    <w:p w14:paraId="6511B48E" w14:textId="77777777" w:rsidR="00C940FF" w:rsidRDefault="00C940FF" w:rsidP="00C940FF">
      <w:pPr>
        <w:pStyle w:val="BodyText"/>
        <w:numPr>
          <w:ilvl w:val="0"/>
          <w:numId w:val="61"/>
        </w:numPr>
      </w:pPr>
      <w:r w:rsidRPr="00C940FF">
        <w:rPr>
          <w:b/>
          <w:bCs/>
        </w:rPr>
        <w:lastRenderedPageBreak/>
        <w:t>Prioritization</w:t>
      </w:r>
      <w:r>
        <w:t>: The instances are prioritized from most to least likely of being mislabeled. So the manual review can focus on the best candidates first or review only the top portion of the list based on available resources.</w:t>
      </w:r>
    </w:p>
    <w:p w14:paraId="73488DBD" w14:textId="77777777" w:rsidR="00C940FF" w:rsidRDefault="00C940FF" w:rsidP="00C940FF">
      <w:pPr>
        <w:pStyle w:val="BodyText"/>
        <w:numPr>
          <w:ilvl w:val="0"/>
          <w:numId w:val="61"/>
        </w:numPr>
      </w:pPr>
      <w:r w:rsidRPr="00C940FF">
        <w:rPr>
          <w:b/>
          <w:bCs/>
        </w:rPr>
        <w:t>Generalizability</w:t>
      </w:r>
      <w:r>
        <w:t>: The same process can be applied to identify possible mislabels in any classification dataset - numeric, text, or image. It does not rely on hand-coded rules or domain expertise.</w:t>
      </w:r>
    </w:p>
    <w:p w14:paraId="417289EA" w14:textId="77777777" w:rsidR="00C940FF" w:rsidRDefault="00C940FF" w:rsidP="00C940FF">
      <w:pPr>
        <w:pStyle w:val="BodyText"/>
        <w:numPr>
          <w:ilvl w:val="0"/>
          <w:numId w:val="61"/>
        </w:numPr>
      </w:pPr>
      <w:r w:rsidRPr="00C940FF">
        <w:rPr>
          <w:b/>
          <w:bCs/>
        </w:rPr>
        <w:t>Insight</w:t>
      </w:r>
      <w:r>
        <w:t>: Analyzing instances where the model predicts a different label than the provided one can provide insight into ambiguity, biases, or inconsistencies in the dataset. This information can inform both data cleaning and further model development.</w:t>
      </w:r>
    </w:p>
    <w:p w14:paraId="6221B265" w14:textId="77777777" w:rsidR="00C940FF" w:rsidRDefault="00C940FF" w:rsidP="00C940FF">
      <w:pPr>
        <w:pStyle w:val="BodyText"/>
        <w:numPr>
          <w:ilvl w:val="0"/>
          <w:numId w:val="61"/>
        </w:numPr>
      </w:pPr>
      <w:r w:rsidRPr="00C940FF">
        <w:rPr>
          <w:b/>
          <w:bCs/>
        </w:rPr>
        <w:t>Performance</w:t>
      </w:r>
      <w:r>
        <w:t>: Correcting mislabeled training examples can improve model accuracy, since noise in the targets degrades what the model can learn. So cleaning supports improved downstream model performance.</w:t>
      </w:r>
    </w:p>
    <w:p w14:paraId="76E3590D" w14:textId="66A9C41E" w:rsidR="00705D78" w:rsidRPr="00705D78" w:rsidRDefault="00C940FF" w:rsidP="00C940FF">
      <w:pPr>
        <w:pStyle w:val="BodyText"/>
        <w:sectPr w:rsidR="00705D78" w:rsidRPr="00705D78" w:rsidSect="00A41127">
          <w:headerReference w:type="even" r:id="rId16"/>
          <w:headerReference w:type="default" r:id="rId17"/>
          <w:headerReference w:type="first" r:id="rId18"/>
          <w:pgSz w:w="11909" w:h="16834" w:code="9"/>
          <w:pgMar w:top="1134" w:right="1440" w:bottom="1440" w:left="1440" w:header="720" w:footer="720" w:gutter="0"/>
          <w:pgNumType w:start="1"/>
          <w:cols w:space="720"/>
          <w:docGrid w:linePitch="360"/>
        </w:sectPr>
      </w:pPr>
      <w:r>
        <w:t>In summary, while manual review is still required, this provides an efficient, consistent, and automated way to focus manual efforts to both improve data quality and provide insights into the challenges within the dataset. The efficiency gains allow cleaning large datasets that would otherwise be impossible to review fully manually</w:t>
      </w:r>
      <w:r w:rsidR="00705D78">
        <w:t>.</w:t>
      </w:r>
    </w:p>
    <w:p w14:paraId="6077D2E9" w14:textId="0AA33A19" w:rsidR="007A0BDA" w:rsidRPr="00070126" w:rsidRDefault="007A0BDA" w:rsidP="00C804E9">
      <w:pPr>
        <w:pStyle w:val="Heading1"/>
        <w:numPr>
          <w:ilvl w:val="0"/>
          <w:numId w:val="0"/>
        </w:numPr>
      </w:pPr>
      <w:bookmarkStart w:id="30" w:name="_Toc19544177"/>
      <w:bookmarkStart w:id="31" w:name="_Toc19544225"/>
      <w:bookmarkStart w:id="32" w:name="_Toc165240054"/>
      <w:bookmarkEnd w:id="18"/>
      <w:bookmarkEnd w:id="21"/>
      <w:bookmarkEnd w:id="22"/>
      <w:r w:rsidRPr="00070126">
        <w:lastRenderedPageBreak/>
        <w:t>References</w:t>
      </w:r>
      <w:bookmarkEnd w:id="30"/>
      <w:bookmarkEnd w:id="31"/>
      <w:bookmarkEnd w:id="32"/>
    </w:p>
    <w:p w14:paraId="7218B94F" w14:textId="692C222B" w:rsidR="003B7458" w:rsidRDefault="00BF0CD5" w:rsidP="003B7458">
      <w:pPr>
        <w:pStyle w:val="Reference"/>
      </w:pPr>
      <w:r w:rsidRPr="00BF0CD5">
        <w:t>Chen, Y., Xu, K., Zhou, P., Ban, X. and He, D., 2022. Improved cross entropy loss for noisy labels in vision leaf disease classification. IET Image Processing, 16(6), pp.1511-1519</w:t>
      </w:r>
      <w:r w:rsidR="003B7458">
        <w:t>.</w:t>
      </w:r>
    </w:p>
    <w:p w14:paraId="7EAC5BA9" w14:textId="49F01534" w:rsidR="00474534" w:rsidRDefault="00474534" w:rsidP="003B7458">
      <w:pPr>
        <w:pStyle w:val="Reference"/>
      </w:pPr>
      <w:r w:rsidRPr="00474534">
        <w:t>Müller, N.M. and Markert, K., 2019, July. Identifying mislabeled instances in classification datasets. In 2019 International Joint Conference on Neural Networks (IJCNN) (pp. 1-8). IEEE.</w:t>
      </w:r>
    </w:p>
    <w:p w14:paraId="5B7B093D" w14:textId="77777777" w:rsidR="00867679" w:rsidRPr="003B7458" w:rsidRDefault="00867679" w:rsidP="00867679">
      <w:pPr>
        <w:pStyle w:val="Reference"/>
        <w:numPr>
          <w:ilvl w:val="0"/>
          <w:numId w:val="0"/>
        </w:numPr>
        <w:ind w:left="540"/>
      </w:pPr>
    </w:p>
    <w:p w14:paraId="40E289D2" w14:textId="77777777" w:rsidR="0049219C" w:rsidRPr="003B7458" w:rsidRDefault="0049219C" w:rsidP="0049219C">
      <w:pPr>
        <w:pStyle w:val="Reference"/>
        <w:numPr>
          <w:ilvl w:val="0"/>
          <w:numId w:val="0"/>
        </w:numPr>
        <w:ind w:left="540"/>
      </w:pPr>
    </w:p>
    <w:p w14:paraId="205A0305" w14:textId="77777777" w:rsidR="00B56BDB" w:rsidRPr="003B7458" w:rsidRDefault="00B56BDB" w:rsidP="00B56BDB">
      <w:pPr>
        <w:pStyle w:val="Reference"/>
        <w:numPr>
          <w:ilvl w:val="0"/>
          <w:numId w:val="0"/>
        </w:numPr>
        <w:ind w:left="540"/>
      </w:pPr>
    </w:p>
    <w:sectPr w:rsidR="00B56BDB" w:rsidRPr="003B7458" w:rsidSect="00A41127">
      <w:headerReference w:type="default" r:id="rId1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FAD9A" w14:textId="77777777" w:rsidR="00A41127" w:rsidRDefault="00A41127">
      <w:r>
        <w:separator/>
      </w:r>
    </w:p>
  </w:endnote>
  <w:endnote w:type="continuationSeparator" w:id="0">
    <w:p w14:paraId="2B39F583" w14:textId="77777777" w:rsidR="00A41127" w:rsidRDefault="00A4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AE9D0" w14:textId="77777777" w:rsidR="00A41127" w:rsidRDefault="00A41127">
      <w:r>
        <w:separator/>
      </w:r>
    </w:p>
  </w:footnote>
  <w:footnote w:type="continuationSeparator" w:id="0">
    <w:p w14:paraId="54E4D24B" w14:textId="77777777" w:rsidR="00A41127" w:rsidRDefault="00A41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A57EA" w14:textId="1A511C39" w:rsidR="00C921AB" w:rsidRDefault="00C921AB" w:rsidP="004C3191">
    <w:pPr>
      <w:pStyle w:val="Header"/>
    </w:pPr>
    <w:r>
      <w:rPr>
        <w:noProof/>
      </w:rPr>
      <w:fldChar w:fldCharType="begin"/>
    </w:r>
    <w:r>
      <w:rPr>
        <w:noProof/>
      </w:rPr>
      <w:instrText xml:space="preserve"> STYLEREF  Subtitle  \* MERGEFORMAT </w:instrText>
    </w:r>
    <w:r w:rsidR="00DA7B29">
      <w:rPr>
        <w:noProof/>
      </w:rPr>
      <w:fldChar w:fldCharType="separate"/>
    </w:r>
    <w:r w:rsidR="00DA7B29">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2C58" w14:textId="08829CF0"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A7B29">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4799"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13F48324" w14:textId="66811E32"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DA7B29">
      <w:rPr>
        <w:noProof/>
      </w:rPr>
      <w:t>References</w:t>
    </w:r>
    <w:r>
      <w:rPr>
        <w:noProof/>
      </w:rPr>
      <w:fldChar w:fldCharType="end"/>
    </w:r>
  </w:p>
  <w:p w14:paraId="05EA4F43" w14:textId="77777777" w:rsidR="00661672" w:rsidRDefault="0066167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DDFB" w14:textId="37F09693"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08A08F73" w14:textId="202CC522" w:rsidR="00661672" w:rsidRDefault="00E14776">
    <w:r w:rsidRPr="00E14776">
      <w:t>Cassava Leaf Disease Classification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98214" w14:textId="77777777" w:rsidR="00C921AB" w:rsidRDefault="00000000" w:rsidP="00BC1EE0">
    <w:pPr>
      <w:pStyle w:val="Header"/>
    </w:pPr>
    <w:sdt>
      <w:sdtPr>
        <w:alias w:val="Title"/>
        <w:tag w:val=""/>
        <w:id w:val="-1010211937"/>
        <w:placeholder>
          <w:docPart w:val="D8BCB1D20DDD43B38B8A5A45061A1A6D"/>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p w14:paraId="62AC44EA" w14:textId="77777777" w:rsidR="00661672" w:rsidRDefault="0066167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205FB" w14:textId="77777777" w:rsidR="003B7458" w:rsidRDefault="003B7458"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17252413" w14:textId="77777777" w:rsidR="002065E2" w:rsidRDefault="002065E2" w:rsidP="002065E2">
    <w:r w:rsidRPr="00E14776">
      <w:t>Cassava Leaf Disease Classification</w:t>
    </w:r>
  </w:p>
  <w:p w14:paraId="285C5570" w14:textId="48484252" w:rsidR="003B7458" w:rsidRDefault="003B7458" w:rsidP="002065E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7E072A"/>
    <w:multiLevelType w:val="hybridMultilevel"/>
    <w:tmpl w:val="13503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8352A4"/>
    <w:multiLevelType w:val="hybridMultilevel"/>
    <w:tmpl w:val="6FDCAF88"/>
    <w:lvl w:ilvl="0" w:tplc="670224A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BB30B4"/>
    <w:multiLevelType w:val="hybridMultilevel"/>
    <w:tmpl w:val="5F7A6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C8792D"/>
    <w:multiLevelType w:val="hybridMultilevel"/>
    <w:tmpl w:val="125CA8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A017ED"/>
    <w:multiLevelType w:val="hybridMultilevel"/>
    <w:tmpl w:val="19346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F5182E"/>
    <w:multiLevelType w:val="hybridMultilevel"/>
    <w:tmpl w:val="B058C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9D5276F"/>
    <w:multiLevelType w:val="hybridMultilevel"/>
    <w:tmpl w:val="29CE29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9" w15:restartNumberingAfterBreak="0">
    <w:nsid w:val="1B0F3C30"/>
    <w:multiLevelType w:val="hybridMultilevel"/>
    <w:tmpl w:val="91E8F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C6F029C"/>
    <w:multiLevelType w:val="hybridMultilevel"/>
    <w:tmpl w:val="B10A62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CD55AA9"/>
    <w:multiLevelType w:val="hybridMultilevel"/>
    <w:tmpl w:val="9C1EB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310ACF"/>
    <w:multiLevelType w:val="multilevel"/>
    <w:tmpl w:val="61C88B9A"/>
    <w:lvl w:ilvl="0">
      <w:start w:val="2"/>
      <w:numFmt w:val="decimal"/>
      <w:lvlText w:val="%1"/>
      <w:lvlJc w:val="left"/>
      <w:pPr>
        <w:ind w:left="902" w:hanging="683"/>
      </w:pPr>
      <w:rPr>
        <w:rFonts w:hint="default"/>
        <w:lang w:val="en-US" w:eastAsia="en-US" w:bidi="ar-SA"/>
      </w:rPr>
    </w:lvl>
    <w:lvl w:ilvl="1">
      <w:start w:val="9"/>
      <w:numFmt w:val="decimal"/>
      <w:lvlText w:val="%1.%2"/>
      <w:lvlJc w:val="left"/>
      <w:pPr>
        <w:ind w:left="902" w:hanging="683"/>
      </w:pPr>
      <w:rPr>
        <w:rFonts w:hint="default"/>
        <w:lang w:val="en-US" w:eastAsia="en-US" w:bidi="ar-SA"/>
      </w:rPr>
    </w:lvl>
    <w:lvl w:ilvl="2">
      <w:start w:val="1"/>
      <w:numFmt w:val="decimal"/>
      <w:lvlText w:val="%1.%2.%3"/>
      <w:lvlJc w:val="left"/>
      <w:pPr>
        <w:ind w:left="902" w:hanging="683"/>
      </w:pPr>
      <w:rPr>
        <w:rFonts w:ascii="Times New Roman" w:eastAsia="Times New Roman" w:hAnsi="Times New Roman" w:cs="Times New Roman" w:hint="default"/>
        <w:b/>
        <w:bCs/>
        <w:spacing w:val="-4"/>
        <w:w w:val="100"/>
        <w:sz w:val="30"/>
        <w:szCs w:val="30"/>
        <w:lang w:val="en-US" w:eastAsia="en-US" w:bidi="ar-SA"/>
      </w:rPr>
    </w:lvl>
    <w:lvl w:ilvl="3">
      <w:start w:val="1"/>
      <w:numFmt w:val="decimal"/>
      <w:lvlText w:val="%1.%2.%3.%4"/>
      <w:lvlJc w:val="left"/>
      <w:pPr>
        <w:ind w:left="1008" w:hanging="788"/>
      </w:pPr>
      <w:rPr>
        <w:rFonts w:ascii="Times New Roman" w:eastAsia="Times New Roman" w:hAnsi="Times New Roman" w:cs="Times New Roman" w:hint="default"/>
        <w:b/>
        <w:bCs/>
        <w:w w:val="99"/>
        <w:sz w:val="26"/>
        <w:szCs w:val="26"/>
        <w:lang w:val="en-US" w:eastAsia="en-US" w:bidi="ar-SA"/>
      </w:rPr>
    </w:lvl>
    <w:lvl w:ilvl="4">
      <w:start w:val="1"/>
      <w:numFmt w:val="decimal"/>
      <w:lvlText w:val="%1.%2.%3.%4.%5"/>
      <w:lvlJc w:val="left"/>
      <w:pPr>
        <w:ind w:left="1205" w:hanging="985"/>
      </w:pPr>
      <w:rPr>
        <w:rFonts w:ascii="Times New Roman" w:eastAsia="Times New Roman" w:hAnsi="Times New Roman" w:cs="Times New Roman" w:hint="default"/>
        <w:b/>
        <w:bCs/>
        <w:i/>
        <w:iCs/>
        <w:spacing w:val="-5"/>
        <w:w w:val="99"/>
        <w:sz w:val="26"/>
        <w:szCs w:val="26"/>
        <w:lang w:val="en-US" w:eastAsia="en-US" w:bidi="ar-SA"/>
      </w:rPr>
    </w:lvl>
    <w:lvl w:ilvl="5">
      <w:numFmt w:val="bullet"/>
      <w:lvlText w:val="•"/>
      <w:lvlJc w:val="left"/>
      <w:pPr>
        <w:ind w:left="4375" w:hanging="985"/>
      </w:pPr>
      <w:rPr>
        <w:rFonts w:hint="default"/>
        <w:lang w:val="en-US" w:eastAsia="en-US" w:bidi="ar-SA"/>
      </w:rPr>
    </w:lvl>
    <w:lvl w:ilvl="6">
      <w:numFmt w:val="bullet"/>
      <w:lvlText w:val="•"/>
      <w:lvlJc w:val="left"/>
      <w:pPr>
        <w:ind w:left="5434" w:hanging="985"/>
      </w:pPr>
      <w:rPr>
        <w:rFonts w:hint="default"/>
        <w:lang w:val="en-US" w:eastAsia="en-US" w:bidi="ar-SA"/>
      </w:rPr>
    </w:lvl>
    <w:lvl w:ilvl="7">
      <w:numFmt w:val="bullet"/>
      <w:lvlText w:val="•"/>
      <w:lvlJc w:val="left"/>
      <w:pPr>
        <w:ind w:left="6493" w:hanging="985"/>
      </w:pPr>
      <w:rPr>
        <w:rFonts w:hint="default"/>
        <w:lang w:val="en-US" w:eastAsia="en-US" w:bidi="ar-SA"/>
      </w:rPr>
    </w:lvl>
    <w:lvl w:ilvl="8">
      <w:numFmt w:val="bullet"/>
      <w:lvlText w:val="•"/>
      <w:lvlJc w:val="left"/>
      <w:pPr>
        <w:ind w:left="7551" w:hanging="985"/>
      </w:pPr>
      <w:rPr>
        <w:rFonts w:hint="default"/>
        <w:lang w:val="en-US" w:eastAsia="en-US" w:bidi="ar-SA"/>
      </w:rPr>
    </w:lvl>
  </w:abstractNum>
  <w:abstractNum w:abstractNumId="13" w15:restartNumberingAfterBreak="0">
    <w:nsid w:val="1E0F5E5B"/>
    <w:multiLevelType w:val="multilevel"/>
    <w:tmpl w:val="2000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62047D"/>
    <w:multiLevelType w:val="hybridMultilevel"/>
    <w:tmpl w:val="D944C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A7E6461"/>
    <w:multiLevelType w:val="hybridMultilevel"/>
    <w:tmpl w:val="33F482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B2324B8"/>
    <w:multiLevelType w:val="hybridMultilevel"/>
    <w:tmpl w:val="D8861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C672838"/>
    <w:multiLevelType w:val="hybridMultilevel"/>
    <w:tmpl w:val="516E4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500CFF"/>
    <w:multiLevelType w:val="hybridMultilevel"/>
    <w:tmpl w:val="7D4405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F1128A"/>
    <w:multiLevelType w:val="hybridMultilevel"/>
    <w:tmpl w:val="CFE29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B340B62"/>
    <w:multiLevelType w:val="multilevel"/>
    <w:tmpl w:val="0B120D08"/>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3D47176E"/>
    <w:multiLevelType w:val="hybridMultilevel"/>
    <w:tmpl w:val="27D213CC"/>
    <w:lvl w:ilvl="0" w:tplc="EF369DEC">
      <w:start w:val="1"/>
      <w:numFmt w:val="bullet"/>
      <w:lvlText w:val=""/>
      <w:lvlJc w:val="left"/>
      <w:pPr>
        <w:ind w:left="1020" w:hanging="360"/>
      </w:pPr>
      <w:rPr>
        <w:rFonts w:ascii="Symbol" w:hAnsi="Symbol" w:hint="default"/>
        <w:sz w:val="32"/>
        <w:szCs w:val="32"/>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22" w15:restartNumberingAfterBreak="0">
    <w:nsid w:val="40400D50"/>
    <w:multiLevelType w:val="hybridMultilevel"/>
    <w:tmpl w:val="C8446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10A4B33"/>
    <w:multiLevelType w:val="hybridMultilevel"/>
    <w:tmpl w:val="4636ED56"/>
    <w:lvl w:ilvl="0" w:tplc="85EA0652">
      <w:start w:val="1"/>
      <w:numFmt w:val="decimal"/>
      <w:lvlText w:val="[%1]"/>
      <w:lvlJc w:val="left"/>
      <w:pPr>
        <w:ind w:left="763" w:hanging="543"/>
      </w:pPr>
      <w:rPr>
        <w:rFonts w:ascii="Times New Roman" w:eastAsia="Times New Roman" w:hAnsi="Times New Roman" w:cs="Times New Roman" w:hint="default"/>
        <w:spacing w:val="0"/>
        <w:w w:val="99"/>
        <w:sz w:val="24"/>
        <w:szCs w:val="24"/>
        <w:lang w:val="en-US" w:eastAsia="en-US" w:bidi="ar-SA"/>
      </w:rPr>
    </w:lvl>
    <w:lvl w:ilvl="1" w:tplc="C3ECDE00">
      <w:numFmt w:val="bullet"/>
      <w:lvlText w:val="•"/>
      <w:lvlJc w:val="left"/>
      <w:pPr>
        <w:ind w:left="1650" w:hanging="543"/>
      </w:pPr>
      <w:rPr>
        <w:lang w:val="en-US" w:eastAsia="en-US" w:bidi="ar-SA"/>
      </w:rPr>
    </w:lvl>
    <w:lvl w:ilvl="2" w:tplc="42ECED2A">
      <w:numFmt w:val="bullet"/>
      <w:lvlText w:val="•"/>
      <w:lvlJc w:val="left"/>
      <w:pPr>
        <w:ind w:left="2541" w:hanging="543"/>
      </w:pPr>
      <w:rPr>
        <w:lang w:val="en-US" w:eastAsia="en-US" w:bidi="ar-SA"/>
      </w:rPr>
    </w:lvl>
    <w:lvl w:ilvl="3" w:tplc="188050CC">
      <w:numFmt w:val="bullet"/>
      <w:lvlText w:val="•"/>
      <w:lvlJc w:val="left"/>
      <w:pPr>
        <w:ind w:left="3432" w:hanging="543"/>
      </w:pPr>
      <w:rPr>
        <w:lang w:val="en-US" w:eastAsia="en-US" w:bidi="ar-SA"/>
      </w:rPr>
    </w:lvl>
    <w:lvl w:ilvl="4" w:tplc="099CE580">
      <w:numFmt w:val="bullet"/>
      <w:lvlText w:val="•"/>
      <w:lvlJc w:val="left"/>
      <w:pPr>
        <w:ind w:left="4323" w:hanging="543"/>
      </w:pPr>
      <w:rPr>
        <w:lang w:val="en-US" w:eastAsia="en-US" w:bidi="ar-SA"/>
      </w:rPr>
    </w:lvl>
    <w:lvl w:ilvl="5" w:tplc="0C8E18CE">
      <w:numFmt w:val="bullet"/>
      <w:lvlText w:val="•"/>
      <w:lvlJc w:val="left"/>
      <w:pPr>
        <w:ind w:left="5214" w:hanging="543"/>
      </w:pPr>
      <w:rPr>
        <w:lang w:val="en-US" w:eastAsia="en-US" w:bidi="ar-SA"/>
      </w:rPr>
    </w:lvl>
    <w:lvl w:ilvl="6" w:tplc="F8243F2A">
      <w:numFmt w:val="bullet"/>
      <w:lvlText w:val="•"/>
      <w:lvlJc w:val="left"/>
      <w:pPr>
        <w:ind w:left="6105" w:hanging="543"/>
      </w:pPr>
      <w:rPr>
        <w:lang w:val="en-US" w:eastAsia="en-US" w:bidi="ar-SA"/>
      </w:rPr>
    </w:lvl>
    <w:lvl w:ilvl="7" w:tplc="A464161C">
      <w:numFmt w:val="bullet"/>
      <w:lvlText w:val="•"/>
      <w:lvlJc w:val="left"/>
      <w:pPr>
        <w:ind w:left="6996" w:hanging="543"/>
      </w:pPr>
      <w:rPr>
        <w:lang w:val="en-US" w:eastAsia="en-US" w:bidi="ar-SA"/>
      </w:rPr>
    </w:lvl>
    <w:lvl w:ilvl="8" w:tplc="7E447B32">
      <w:numFmt w:val="bullet"/>
      <w:lvlText w:val="•"/>
      <w:lvlJc w:val="left"/>
      <w:pPr>
        <w:ind w:left="7887" w:hanging="543"/>
      </w:pPr>
      <w:rPr>
        <w:lang w:val="en-US" w:eastAsia="en-US" w:bidi="ar-SA"/>
      </w:rPr>
    </w:lvl>
  </w:abstractNum>
  <w:abstractNum w:abstractNumId="24"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72B0BC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A11B0D"/>
    <w:multiLevelType w:val="hybridMultilevel"/>
    <w:tmpl w:val="C9DC95FC"/>
    <w:lvl w:ilvl="0" w:tplc="84C0497A">
      <w:start w:val="1"/>
      <w:numFmt w:val="bullet"/>
      <w:pStyle w:val="Heading4"/>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A4168DD"/>
    <w:multiLevelType w:val="hybridMultilevel"/>
    <w:tmpl w:val="110C45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29C6F42"/>
    <w:multiLevelType w:val="hybridMultilevel"/>
    <w:tmpl w:val="30243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5A96B34"/>
    <w:multiLevelType w:val="multilevel"/>
    <w:tmpl w:val="EB26C08A"/>
    <w:lvl w:ilvl="0">
      <w:start w:val="1"/>
      <w:numFmt w:val="decimal"/>
      <w:lvlText w:val="%1"/>
      <w:lvlJc w:val="left"/>
      <w:pPr>
        <w:ind w:left="710" w:hanging="491"/>
      </w:pPr>
      <w:rPr>
        <w:lang w:val="en-US" w:eastAsia="en-US" w:bidi="ar-SA"/>
      </w:rPr>
    </w:lvl>
    <w:lvl w:ilvl="1">
      <w:start w:val="1"/>
      <w:numFmt w:val="decimal"/>
      <w:lvlText w:val="%1.%2"/>
      <w:lvlJc w:val="left"/>
      <w:pPr>
        <w:ind w:left="710" w:hanging="491"/>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941" w:hanging="361"/>
      </w:pPr>
      <w:rPr>
        <w:rFonts w:ascii="Times New Roman" w:eastAsia="Times New Roman" w:hAnsi="Times New Roman" w:cs="Times New Roman" w:hint="default"/>
        <w:w w:val="100"/>
        <w:sz w:val="30"/>
        <w:szCs w:val="30"/>
        <w:lang w:val="en-US" w:eastAsia="en-US" w:bidi="ar-SA"/>
      </w:rPr>
    </w:lvl>
    <w:lvl w:ilvl="3">
      <w:numFmt w:val="bullet"/>
      <w:lvlText w:val="•"/>
      <w:lvlJc w:val="left"/>
      <w:pPr>
        <w:ind w:left="2879" w:hanging="361"/>
      </w:pPr>
      <w:rPr>
        <w:lang w:val="en-US" w:eastAsia="en-US" w:bidi="ar-SA"/>
      </w:rPr>
    </w:lvl>
    <w:lvl w:ilvl="4">
      <w:numFmt w:val="bullet"/>
      <w:lvlText w:val="•"/>
      <w:lvlJc w:val="left"/>
      <w:pPr>
        <w:ind w:left="3849" w:hanging="361"/>
      </w:pPr>
      <w:rPr>
        <w:lang w:val="en-US" w:eastAsia="en-US" w:bidi="ar-SA"/>
      </w:rPr>
    </w:lvl>
    <w:lvl w:ilvl="5">
      <w:numFmt w:val="bullet"/>
      <w:lvlText w:val="•"/>
      <w:lvlJc w:val="left"/>
      <w:pPr>
        <w:ind w:left="4819" w:hanging="361"/>
      </w:pPr>
      <w:rPr>
        <w:lang w:val="en-US" w:eastAsia="en-US" w:bidi="ar-SA"/>
      </w:rPr>
    </w:lvl>
    <w:lvl w:ilvl="6">
      <w:numFmt w:val="bullet"/>
      <w:lvlText w:val="•"/>
      <w:lvlJc w:val="left"/>
      <w:pPr>
        <w:ind w:left="5789" w:hanging="361"/>
      </w:pPr>
      <w:rPr>
        <w:lang w:val="en-US" w:eastAsia="en-US" w:bidi="ar-SA"/>
      </w:rPr>
    </w:lvl>
    <w:lvl w:ilvl="7">
      <w:numFmt w:val="bullet"/>
      <w:lvlText w:val="•"/>
      <w:lvlJc w:val="left"/>
      <w:pPr>
        <w:ind w:left="6759" w:hanging="361"/>
      </w:pPr>
      <w:rPr>
        <w:lang w:val="en-US" w:eastAsia="en-US" w:bidi="ar-SA"/>
      </w:rPr>
    </w:lvl>
    <w:lvl w:ilvl="8">
      <w:numFmt w:val="bullet"/>
      <w:lvlText w:val="•"/>
      <w:lvlJc w:val="left"/>
      <w:pPr>
        <w:ind w:left="7729" w:hanging="361"/>
      </w:pPr>
      <w:rPr>
        <w:lang w:val="en-US" w:eastAsia="en-US" w:bidi="ar-SA"/>
      </w:rPr>
    </w:lvl>
  </w:abstractNum>
  <w:abstractNum w:abstractNumId="30" w15:restartNumberingAfterBreak="0">
    <w:nsid w:val="5A4A1E45"/>
    <w:multiLevelType w:val="multilevel"/>
    <w:tmpl w:val="D2CA3EB0"/>
    <w:lvl w:ilvl="0">
      <w:start w:val="5"/>
      <w:numFmt w:val="decimal"/>
      <w:lvlText w:val="%1"/>
      <w:lvlJc w:val="left"/>
      <w:pPr>
        <w:ind w:left="1008" w:hanging="788"/>
      </w:pPr>
      <w:rPr>
        <w:rFonts w:hint="default"/>
        <w:lang w:val="en-US" w:eastAsia="en-US" w:bidi="ar-SA"/>
      </w:rPr>
    </w:lvl>
    <w:lvl w:ilvl="1">
      <w:start w:val="2"/>
      <w:numFmt w:val="decimal"/>
      <w:lvlText w:val="%1.%2"/>
      <w:lvlJc w:val="left"/>
      <w:pPr>
        <w:ind w:left="1008" w:hanging="788"/>
      </w:pPr>
      <w:rPr>
        <w:rFonts w:hint="default"/>
        <w:lang w:val="en-US" w:eastAsia="en-US" w:bidi="ar-SA"/>
      </w:rPr>
    </w:lvl>
    <w:lvl w:ilvl="2">
      <w:start w:val="2"/>
      <w:numFmt w:val="decimal"/>
      <w:lvlText w:val="%1.%2.%3"/>
      <w:lvlJc w:val="left"/>
      <w:pPr>
        <w:ind w:left="1008" w:hanging="788"/>
      </w:pPr>
      <w:rPr>
        <w:rFonts w:hint="default"/>
        <w:lang w:val="en-US" w:eastAsia="en-US" w:bidi="ar-SA"/>
      </w:rPr>
    </w:lvl>
    <w:lvl w:ilvl="3">
      <w:start w:val="1"/>
      <w:numFmt w:val="decimal"/>
      <w:lvlText w:val="%1.%2.%3.%4"/>
      <w:lvlJc w:val="left"/>
      <w:pPr>
        <w:ind w:left="1008" w:hanging="788"/>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4467" w:hanging="788"/>
      </w:pPr>
      <w:rPr>
        <w:rFonts w:hint="default"/>
        <w:lang w:val="en-US" w:eastAsia="en-US" w:bidi="ar-SA"/>
      </w:rPr>
    </w:lvl>
    <w:lvl w:ilvl="5">
      <w:numFmt w:val="bullet"/>
      <w:lvlText w:val="•"/>
      <w:lvlJc w:val="left"/>
      <w:pPr>
        <w:ind w:left="5334" w:hanging="788"/>
      </w:pPr>
      <w:rPr>
        <w:rFonts w:hint="default"/>
        <w:lang w:val="en-US" w:eastAsia="en-US" w:bidi="ar-SA"/>
      </w:rPr>
    </w:lvl>
    <w:lvl w:ilvl="6">
      <w:numFmt w:val="bullet"/>
      <w:lvlText w:val="•"/>
      <w:lvlJc w:val="left"/>
      <w:pPr>
        <w:ind w:left="6201" w:hanging="788"/>
      </w:pPr>
      <w:rPr>
        <w:rFonts w:hint="default"/>
        <w:lang w:val="en-US" w:eastAsia="en-US" w:bidi="ar-SA"/>
      </w:rPr>
    </w:lvl>
    <w:lvl w:ilvl="7">
      <w:numFmt w:val="bullet"/>
      <w:lvlText w:val="•"/>
      <w:lvlJc w:val="left"/>
      <w:pPr>
        <w:ind w:left="7068" w:hanging="788"/>
      </w:pPr>
      <w:rPr>
        <w:rFonts w:hint="default"/>
        <w:lang w:val="en-US" w:eastAsia="en-US" w:bidi="ar-SA"/>
      </w:rPr>
    </w:lvl>
    <w:lvl w:ilvl="8">
      <w:numFmt w:val="bullet"/>
      <w:lvlText w:val="•"/>
      <w:lvlJc w:val="left"/>
      <w:pPr>
        <w:ind w:left="7935" w:hanging="788"/>
      </w:pPr>
      <w:rPr>
        <w:rFonts w:hint="default"/>
        <w:lang w:val="en-US" w:eastAsia="en-US" w:bidi="ar-SA"/>
      </w:rPr>
    </w:lvl>
  </w:abstractNum>
  <w:abstractNum w:abstractNumId="31" w15:restartNumberingAfterBreak="0">
    <w:nsid w:val="5AA1240E"/>
    <w:multiLevelType w:val="hybridMultilevel"/>
    <w:tmpl w:val="DBC81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CFB42D9"/>
    <w:multiLevelType w:val="hybridMultilevel"/>
    <w:tmpl w:val="7E88C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D5B4143"/>
    <w:multiLevelType w:val="hybridMultilevel"/>
    <w:tmpl w:val="DF7638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5DDF6CBE"/>
    <w:multiLevelType w:val="multilevel"/>
    <w:tmpl w:val="A904B038"/>
    <w:lvl w:ilvl="0">
      <w:start w:val="5"/>
      <w:numFmt w:val="decimal"/>
      <w:lvlText w:val="%1"/>
      <w:lvlJc w:val="left"/>
      <w:pPr>
        <w:ind w:left="710" w:hanging="491"/>
      </w:pPr>
      <w:rPr>
        <w:rFonts w:hint="default"/>
        <w:lang w:val="en-US" w:eastAsia="en-US" w:bidi="ar-SA"/>
      </w:rPr>
    </w:lvl>
    <w:lvl w:ilvl="1">
      <w:start w:val="1"/>
      <w:numFmt w:val="decimal"/>
      <w:lvlText w:val="%1.%2"/>
      <w:lvlJc w:val="left"/>
      <w:pPr>
        <w:ind w:left="710" w:hanging="49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902" w:hanging="683"/>
      </w:pPr>
      <w:rPr>
        <w:rFonts w:ascii="Times New Roman" w:eastAsia="Times New Roman" w:hAnsi="Times New Roman" w:cs="Times New Roman" w:hint="default"/>
        <w:b/>
        <w:bCs/>
        <w:spacing w:val="-4"/>
        <w:w w:val="100"/>
        <w:sz w:val="30"/>
        <w:szCs w:val="30"/>
        <w:lang w:val="en-US" w:eastAsia="en-US" w:bidi="ar-SA"/>
      </w:rPr>
    </w:lvl>
    <w:lvl w:ilvl="3">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122" w:hanging="361"/>
      </w:pPr>
      <w:rPr>
        <w:rFonts w:hint="default"/>
        <w:lang w:val="en-US" w:eastAsia="en-US" w:bidi="ar-SA"/>
      </w:rPr>
    </w:lvl>
    <w:lvl w:ilvl="5">
      <w:numFmt w:val="bullet"/>
      <w:lvlText w:val="•"/>
      <w:lvlJc w:val="left"/>
      <w:pPr>
        <w:ind w:left="4213" w:hanging="361"/>
      </w:pPr>
      <w:rPr>
        <w:rFonts w:hint="default"/>
        <w:lang w:val="en-US" w:eastAsia="en-US" w:bidi="ar-SA"/>
      </w:rPr>
    </w:lvl>
    <w:lvl w:ilvl="6">
      <w:numFmt w:val="bullet"/>
      <w:lvlText w:val="•"/>
      <w:lvlJc w:val="left"/>
      <w:pPr>
        <w:ind w:left="5304" w:hanging="361"/>
      </w:pPr>
      <w:rPr>
        <w:rFonts w:hint="default"/>
        <w:lang w:val="en-US" w:eastAsia="en-US" w:bidi="ar-SA"/>
      </w:rPr>
    </w:lvl>
    <w:lvl w:ilvl="7">
      <w:numFmt w:val="bullet"/>
      <w:lvlText w:val="•"/>
      <w:lvlJc w:val="left"/>
      <w:pPr>
        <w:ind w:left="6395" w:hanging="361"/>
      </w:pPr>
      <w:rPr>
        <w:rFonts w:hint="default"/>
        <w:lang w:val="en-US" w:eastAsia="en-US" w:bidi="ar-SA"/>
      </w:rPr>
    </w:lvl>
    <w:lvl w:ilvl="8">
      <w:numFmt w:val="bullet"/>
      <w:lvlText w:val="•"/>
      <w:lvlJc w:val="left"/>
      <w:pPr>
        <w:ind w:left="7486" w:hanging="361"/>
      </w:pPr>
      <w:rPr>
        <w:rFonts w:hint="default"/>
        <w:lang w:val="en-US" w:eastAsia="en-US" w:bidi="ar-SA"/>
      </w:rPr>
    </w:lvl>
  </w:abstractNum>
  <w:abstractNum w:abstractNumId="35" w15:restartNumberingAfterBreak="0">
    <w:nsid w:val="5EBE7929"/>
    <w:multiLevelType w:val="hybridMultilevel"/>
    <w:tmpl w:val="FE18A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42A6CE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51058D0"/>
    <w:multiLevelType w:val="hybridMultilevel"/>
    <w:tmpl w:val="4244B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66B53C6"/>
    <w:multiLevelType w:val="hybridMultilevel"/>
    <w:tmpl w:val="FE627BCA"/>
    <w:lvl w:ilvl="0" w:tplc="670224A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6E2391F"/>
    <w:multiLevelType w:val="hybridMultilevel"/>
    <w:tmpl w:val="2ED88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8AB47ED"/>
    <w:multiLevelType w:val="hybridMultilevel"/>
    <w:tmpl w:val="1E9A5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8DE6CF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8E14E74"/>
    <w:multiLevelType w:val="hybridMultilevel"/>
    <w:tmpl w:val="D9E6F1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A7B2D2A"/>
    <w:multiLevelType w:val="hybridMultilevel"/>
    <w:tmpl w:val="9B101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D3736C5"/>
    <w:multiLevelType w:val="hybridMultilevel"/>
    <w:tmpl w:val="C87029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FF8550F"/>
    <w:multiLevelType w:val="multilevel"/>
    <w:tmpl w:val="EB26C08A"/>
    <w:lvl w:ilvl="0">
      <w:start w:val="1"/>
      <w:numFmt w:val="decimal"/>
      <w:lvlText w:val="%1"/>
      <w:lvlJc w:val="left"/>
      <w:pPr>
        <w:ind w:left="710" w:hanging="491"/>
      </w:pPr>
      <w:rPr>
        <w:lang w:val="en-US" w:eastAsia="en-US" w:bidi="ar-SA"/>
      </w:rPr>
    </w:lvl>
    <w:lvl w:ilvl="1">
      <w:start w:val="1"/>
      <w:numFmt w:val="decimal"/>
      <w:lvlText w:val="%1.%2"/>
      <w:lvlJc w:val="left"/>
      <w:pPr>
        <w:ind w:left="710" w:hanging="491"/>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941" w:hanging="361"/>
      </w:pPr>
      <w:rPr>
        <w:rFonts w:ascii="Times New Roman" w:eastAsia="Times New Roman" w:hAnsi="Times New Roman" w:cs="Times New Roman" w:hint="default"/>
        <w:w w:val="100"/>
        <w:sz w:val="30"/>
        <w:szCs w:val="30"/>
        <w:lang w:val="en-US" w:eastAsia="en-US" w:bidi="ar-SA"/>
      </w:rPr>
    </w:lvl>
    <w:lvl w:ilvl="3">
      <w:numFmt w:val="bullet"/>
      <w:lvlText w:val="•"/>
      <w:lvlJc w:val="left"/>
      <w:pPr>
        <w:ind w:left="2879" w:hanging="361"/>
      </w:pPr>
      <w:rPr>
        <w:lang w:val="en-US" w:eastAsia="en-US" w:bidi="ar-SA"/>
      </w:rPr>
    </w:lvl>
    <w:lvl w:ilvl="4">
      <w:numFmt w:val="bullet"/>
      <w:lvlText w:val="•"/>
      <w:lvlJc w:val="left"/>
      <w:pPr>
        <w:ind w:left="3849" w:hanging="361"/>
      </w:pPr>
      <w:rPr>
        <w:lang w:val="en-US" w:eastAsia="en-US" w:bidi="ar-SA"/>
      </w:rPr>
    </w:lvl>
    <w:lvl w:ilvl="5">
      <w:numFmt w:val="bullet"/>
      <w:lvlText w:val="•"/>
      <w:lvlJc w:val="left"/>
      <w:pPr>
        <w:ind w:left="4819" w:hanging="361"/>
      </w:pPr>
      <w:rPr>
        <w:lang w:val="en-US" w:eastAsia="en-US" w:bidi="ar-SA"/>
      </w:rPr>
    </w:lvl>
    <w:lvl w:ilvl="6">
      <w:numFmt w:val="bullet"/>
      <w:lvlText w:val="•"/>
      <w:lvlJc w:val="left"/>
      <w:pPr>
        <w:ind w:left="5789" w:hanging="361"/>
      </w:pPr>
      <w:rPr>
        <w:lang w:val="en-US" w:eastAsia="en-US" w:bidi="ar-SA"/>
      </w:rPr>
    </w:lvl>
    <w:lvl w:ilvl="7">
      <w:numFmt w:val="bullet"/>
      <w:lvlText w:val="•"/>
      <w:lvlJc w:val="left"/>
      <w:pPr>
        <w:ind w:left="6759" w:hanging="361"/>
      </w:pPr>
      <w:rPr>
        <w:lang w:val="en-US" w:eastAsia="en-US" w:bidi="ar-SA"/>
      </w:rPr>
    </w:lvl>
    <w:lvl w:ilvl="8">
      <w:numFmt w:val="bullet"/>
      <w:lvlText w:val="•"/>
      <w:lvlJc w:val="left"/>
      <w:pPr>
        <w:ind w:left="7729" w:hanging="361"/>
      </w:pPr>
      <w:rPr>
        <w:lang w:val="en-US" w:eastAsia="en-US" w:bidi="ar-SA"/>
      </w:rPr>
    </w:lvl>
  </w:abstractNum>
  <w:abstractNum w:abstractNumId="47" w15:restartNumberingAfterBreak="0">
    <w:nsid w:val="716D23AD"/>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76C77A74"/>
    <w:multiLevelType w:val="hybridMultilevel"/>
    <w:tmpl w:val="EE720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7635D2C"/>
    <w:multiLevelType w:val="hybridMultilevel"/>
    <w:tmpl w:val="315AA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8191951"/>
    <w:multiLevelType w:val="hybridMultilevel"/>
    <w:tmpl w:val="F2E4BF68"/>
    <w:lvl w:ilvl="0" w:tplc="2000000F">
      <w:start w:val="1"/>
      <w:numFmt w:val="decimal"/>
      <w:lvlText w:val="%1."/>
      <w:lvlJc w:val="left"/>
      <w:pPr>
        <w:ind w:left="720" w:hanging="360"/>
      </w:pPr>
    </w:lvl>
    <w:lvl w:ilvl="1" w:tplc="762E33EA">
      <w:start w:val="1"/>
      <w:numFmt w:val="bullet"/>
      <w:lvlText w:val=""/>
      <w:lvlJc w:val="left"/>
      <w:pPr>
        <w:ind w:left="1020" w:hanging="360"/>
      </w:pPr>
      <w:rPr>
        <w:rFonts w:ascii="Symbol" w:hAnsi="Symbol" w:hint="default"/>
        <w:sz w:val="24"/>
        <w:szCs w:val="24"/>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90B6D18"/>
    <w:multiLevelType w:val="hybridMultilevel"/>
    <w:tmpl w:val="EE7E1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C4125DC"/>
    <w:multiLevelType w:val="hybridMultilevel"/>
    <w:tmpl w:val="228CD038"/>
    <w:lvl w:ilvl="0" w:tplc="762E33EA">
      <w:start w:val="1"/>
      <w:numFmt w:val="bullet"/>
      <w:lvlText w:val=""/>
      <w:lvlJc w:val="left"/>
      <w:pPr>
        <w:ind w:left="1020" w:hanging="360"/>
      </w:pPr>
      <w:rPr>
        <w:rFonts w:ascii="Symbol" w:hAnsi="Symbol"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EEC790D"/>
    <w:multiLevelType w:val="hybridMultilevel"/>
    <w:tmpl w:val="120C9684"/>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977036">
    <w:abstractNumId w:val="0"/>
  </w:num>
  <w:num w:numId="2" w16cid:durableId="876235327">
    <w:abstractNumId w:val="8"/>
  </w:num>
  <w:num w:numId="3" w16cid:durableId="553809256">
    <w:abstractNumId w:val="44"/>
  </w:num>
  <w:num w:numId="4" w16cid:durableId="10655654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95310">
    <w:abstractNumId w:val="20"/>
  </w:num>
  <w:num w:numId="6" w16cid:durableId="1119455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221595">
    <w:abstractNumId w:val="24"/>
  </w:num>
  <w:num w:numId="8" w16cid:durableId="14094267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5904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926225">
    <w:abstractNumId w:val="20"/>
  </w:num>
  <w:num w:numId="11" w16cid:durableId="712191456">
    <w:abstractNumId w:val="44"/>
  </w:num>
  <w:num w:numId="12" w16cid:durableId="1496995533">
    <w:abstractNumId w:val="23"/>
    <w:lvlOverride w:ilvl="0">
      <w:startOverride w:val="1"/>
    </w:lvlOverride>
    <w:lvlOverride w:ilvl="1"/>
    <w:lvlOverride w:ilvl="2"/>
    <w:lvlOverride w:ilvl="3"/>
    <w:lvlOverride w:ilvl="4"/>
    <w:lvlOverride w:ilvl="5"/>
    <w:lvlOverride w:ilvl="6"/>
    <w:lvlOverride w:ilvl="7"/>
    <w:lvlOverride w:ilvl="8"/>
  </w:num>
  <w:num w:numId="13" w16cid:durableId="1111582922">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14" w16cid:durableId="1693726194">
    <w:abstractNumId w:val="19"/>
  </w:num>
  <w:num w:numId="15" w16cid:durableId="614748113">
    <w:abstractNumId w:val="33"/>
  </w:num>
  <w:num w:numId="16" w16cid:durableId="2024237978">
    <w:abstractNumId w:val="21"/>
  </w:num>
  <w:num w:numId="17" w16cid:durableId="1445885139">
    <w:abstractNumId w:val="4"/>
  </w:num>
  <w:num w:numId="18" w16cid:durableId="2023627904">
    <w:abstractNumId w:val="1"/>
  </w:num>
  <w:num w:numId="19" w16cid:durableId="4215828">
    <w:abstractNumId w:val="27"/>
  </w:num>
  <w:num w:numId="20" w16cid:durableId="259601655">
    <w:abstractNumId w:val="30"/>
  </w:num>
  <w:num w:numId="21" w16cid:durableId="1065832780">
    <w:abstractNumId w:val="12"/>
  </w:num>
  <w:num w:numId="22" w16cid:durableId="639532272">
    <w:abstractNumId w:val="36"/>
  </w:num>
  <w:num w:numId="23" w16cid:durableId="870264146">
    <w:abstractNumId w:val="46"/>
  </w:num>
  <w:num w:numId="24" w16cid:durableId="1559704429">
    <w:abstractNumId w:val="13"/>
  </w:num>
  <w:num w:numId="25" w16cid:durableId="1989700657">
    <w:abstractNumId w:val="47"/>
  </w:num>
  <w:num w:numId="26" w16cid:durableId="1933925370">
    <w:abstractNumId w:val="25"/>
  </w:num>
  <w:num w:numId="27" w16cid:durableId="1241522560">
    <w:abstractNumId w:val="41"/>
  </w:num>
  <w:num w:numId="28" w16cid:durableId="749472182">
    <w:abstractNumId w:val="34"/>
  </w:num>
  <w:num w:numId="29" w16cid:durableId="1594244281">
    <w:abstractNumId w:val="22"/>
  </w:num>
  <w:num w:numId="30" w16cid:durableId="1153831247">
    <w:abstractNumId w:val="27"/>
    <w:lvlOverride w:ilvl="0">
      <w:startOverride w:val="1"/>
    </w:lvlOverride>
  </w:num>
  <w:num w:numId="31" w16cid:durableId="1140417395">
    <w:abstractNumId w:val="53"/>
  </w:num>
  <w:num w:numId="32" w16cid:durableId="1147741486">
    <w:abstractNumId w:val="5"/>
  </w:num>
  <w:num w:numId="33" w16cid:durableId="1754929321">
    <w:abstractNumId w:val="26"/>
  </w:num>
  <w:num w:numId="34" w16cid:durableId="749498044">
    <w:abstractNumId w:val="42"/>
  </w:num>
  <w:num w:numId="35" w16cid:durableId="240454025">
    <w:abstractNumId w:val="50"/>
  </w:num>
  <w:num w:numId="36" w16cid:durableId="948314537">
    <w:abstractNumId w:val="52"/>
  </w:num>
  <w:num w:numId="37" w16cid:durableId="971057785">
    <w:abstractNumId w:val="6"/>
  </w:num>
  <w:num w:numId="38" w16cid:durableId="457728455">
    <w:abstractNumId w:val="39"/>
  </w:num>
  <w:num w:numId="39" w16cid:durableId="1247612518">
    <w:abstractNumId w:val="3"/>
  </w:num>
  <w:num w:numId="40" w16cid:durableId="722564134">
    <w:abstractNumId w:val="14"/>
  </w:num>
  <w:num w:numId="41" w16cid:durableId="639193812">
    <w:abstractNumId w:val="40"/>
  </w:num>
  <w:num w:numId="42" w16cid:durableId="1755397038">
    <w:abstractNumId w:val="28"/>
  </w:num>
  <w:num w:numId="43" w16cid:durableId="673262563">
    <w:abstractNumId w:val="31"/>
  </w:num>
  <w:num w:numId="44" w16cid:durableId="937904031">
    <w:abstractNumId w:val="32"/>
  </w:num>
  <w:num w:numId="45" w16cid:durableId="879443447">
    <w:abstractNumId w:val="48"/>
  </w:num>
  <w:num w:numId="46" w16cid:durableId="1437405782">
    <w:abstractNumId w:val="17"/>
  </w:num>
  <w:num w:numId="47" w16cid:durableId="973563421">
    <w:abstractNumId w:val="18"/>
  </w:num>
  <w:num w:numId="48" w16cid:durableId="1242983144">
    <w:abstractNumId w:val="9"/>
  </w:num>
  <w:num w:numId="49" w16cid:durableId="559170756">
    <w:abstractNumId w:val="35"/>
  </w:num>
  <w:num w:numId="50" w16cid:durableId="1150250377">
    <w:abstractNumId w:val="37"/>
  </w:num>
  <w:num w:numId="51" w16cid:durableId="743989210">
    <w:abstractNumId w:val="51"/>
  </w:num>
  <w:num w:numId="52" w16cid:durableId="1667631947">
    <w:abstractNumId w:val="43"/>
  </w:num>
  <w:num w:numId="53" w16cid:durableId="963535470">
    <w:abstractNumId w:val="45"/>
  </w:num>
  <w:num w:numId="54" w16cid:durableId="360860621">
    <w:abstractNumId w:val="38"/>
  </w:num>
  <w:num w:numId="55" w16cid:durableId="21369494">
    <w:abstractNumId w:val="15"/>
  </w:num>
  <w:num w:numId="56" w16cid:durableId="2059667373">
    <w:abstractNumId w:val="2"/>
  </w:num>
  <w:num w:numId="57" w16cid:durableId="1430396012">
    <w:abstractNumId w:val="10"/>
  </w:num>
  <w:num w:numId="58" w16cid:durableId="421073581">
    <w:abstractNumId w:val="16"/>
  </w:num>
  <w:num w:numId="59" w16cid:durableId="1807434322">
    <w:abstractNumId w:val="49"/>
  </w:num>
  <w:num w:numId="60" w16cid:durableId="1234047727">
    <w:abstractNumId w:val="7"/>
  </w:num>
  <w:num w:numId="61" w16cid:durableId="10728246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46"/>
    <w:rsid w:val="00001AF9"/>
    <w:rsid w:val="00002030"/>
    <w:rsid w:val="00003491"/>
    <w:rsid w:val="000047D5"/>
    <w:rsid w:val="0000521A"/>
    <w:rsid w:val="0000731E"/>
    <w:rsid w:val="00011B9F"/>
    <w:rsid w:val="00017FB1"/>
    <w:rsid w:val="00023F26"/>
    <w:rsid w:val="00024750"/>
    <w:rsid w:val="00026E6F"/>
    <w:rsid w:val="000270A2"/>
    <w:rsid w:val="00031CF3"/>
    <w:rsid w:val="00032D46"/>
    <w:rsid w:val="000356D1"/>
    <w:rsid w:val="00035BA7"/>
    <w:rsid w:val="000361F5"/>
    <w:rsid w:val="00040A84"/>
    <w:rsid w:val="00040D9B"/>
    <w:rsid w:val="00041ECD"/>
    <w:rsid w:val="000426C0"/>
    <w:rsid w:val="000443A1"/>
    <w:rsid w:val="00050142"/>
    <w:rsid w:val="0005056E"/>
    <w:rsid w:val="000514BB"/>
    <w:rsid w:val="0005379B"/>
    <w:rsid w:val="00054374"/>
    <w:rsid w:val="00054772"/>
    <w:rsid w:val="000602FC"/>
    <w:rsid w:val="000626D6"/>
    <w:rsid w:val="00065284"/>
    <w:rsid w:val="00065DC7"/>
    <w:rsid w:val="00070126"/>
    <w:rsid w:val="00071327"/>
    <w:rsid w:val="00075ACA"/>
    <w:rsid w:val="00076505"/>
    <w:rsid w:val="00080B6F"/>
    <w:rsid w:val="00081EB9"/>
    <w:rsid w:val="00085CBA"/>
    <w:rsid w:val="000872CB"/>
    <w:rsid w:val="000938CD"/>
    <w:rsid w:val="000941DA"/>
    <w:rsid w:val="00095B7F"/>
    <w:rsid w:val="000A61D2"/>
    <w:rsid w:val="000A7C64"/>
    <w:rsid w:val="000A7E0B"/>
    <w:rsid w:val="000B20E8"/>
    <w:rsid w:val="000B3BE4"/>
    <w:rsid w:val="000B46CA"/>
    <w:rsid w:val="000B50D4"/>
    <w:rsid w:val="000B7008"/>
    <w:rsid w:val="000C1DCD"/>
    <w:rsid w:val="000C36A1"/>
    <w:rsid w:val="000C6985"/>
    <w:rsid w:val="000D07B7"/>
    <w:rsid w:val="000D2510"/>
    <w:rsid w:val="000D3370"/>
    <w:rsid w:val="000D519E"/>
    <w:rsid w:val="000E2D7C"/>
    <w:rsid w:val="000E4B41"/>
    <w:rsid w:val="000E59B9"/>
    <w:rsid w:val="000E61E1"/>
    <w:rsid w:val="000E6F88"/>
    <w:rsid w:val="000E711B"/>
    <w:rsid w:val="000E7174"/>
    <w:rsid w:val="000F23BA"/>
    <w:rsid w:val="000F2D63"/>
    <w:rsid w:val="000F2E4C"/>
    <w:rsid w:val="000F5E9C"/>
    <w:rsid w:val="000F61AA"/>
    <w:rsid w:val="000F66E1"/>
    <w:rsid w:val="000F6CD4"/>
    <w:rsid w:val="000F7C5F"/>
    <w:rsid w:val="00100F38"/>
    <w:rsid w:val="00102411"/>
    <w:rsid w:val="0010545E"/>
    <w:rsid w:val="0010752B"/>
    <w:rsid w:val="0010780B"/>
    <w:rsid w:val="00111E3C"/>
    <w:rsid w:val="0011269D"/>
    <w:rsid w:val="001146AC"/>
    <w:rsid w:val="00114A04"/>
    <w:rsid w:val="00116B39"/>
    <w:rsid w:val="0011711B"/>
    <w:rsid w:val="001202BF"/>
    <w:rsid w:val="001224B7"/>
    <w:rsid w:val="00127346"/>
    <w:rsid w:val="00131129"/>
    <w:rsid w:val="00131A45"/>
    <w:rsid w:val="00141299"/>
    <w:rsid w:val="0014283B"/>
    <w:rsid w:val="00153EBF"/>
    <w:rsid w:val="0015439C"/>
    <w:rsid w:val="001564CC"/>
    <w:rsid w:val="00166715"/>
    <w:rsid w:val="00171240"/>
    <w:rsid w:val="001714ED"/>
    <w:rsid w:val="0017168C"/>
    <w:rsid w:val="00176FB0"/>
    <w:rsid w:val="00185FE3"/>
    <w:rsid w:val="00190BD8"/>
    <w:rsid w:val="00191B25"/>
    <w:rsid w:val="00191F88"/>
    <w:rsid w:val="0019310B"/>
    <w:rsid w:val="001938CC"/>
    <w:rsid w:val="00195730"/>
    <w:rsid w:val="00196B97"/>
    <w:rsid w:val="001A02AA"/>
    <w:rsid w:val="001A637B"/>
    <w:rsid w:val="001B1237"/>
    <w:rsid w:val="001B1FFE"/>
    <w:rsid w:val="001B4561"/>
    <w:rsid w:val="001C009C"/>
    <w:rsid w:val="001C214C"/>
    <w:rsid w:val="001C4C75"/>
    <w:rsid w:val="001D7AAE"/>
    <w:rsid w:val="001E094F"/>
    <w:rsid w:val="001E3C78"/>
    <w:rsid w:val="001F095F"/>
    <w:rsid w:val="001F13BE"/>
    <w:rsid w:val="001F2C8D"/>
    <w:rsid w:val="001F2EAE"/>
    <w:rsid w:val="001F3D0F"/>
    <w:rsid w:val="001F3E25"/>
    <w:rsid w:val="001F4318"/>
    <w:rsid w:val="001F4A51"/>
    <w:rsid w:val="001F515D"/>
    <w:rsid w:val="0020123F"/>
    <w:rsid w:val="002019F7"/>
    <w:rsid w:val="00204622"/>
    <w:rsid w:val="00206263"/>
    <w:rsid w:val="002065E2"/>
    <w:rsid w:val="00206796"/>
    <w:rsid w:val="0021728D"/>
    <w:rsid w:val="00220469"/>
    <w:rsid w:val="00224F6E"/>
    <w:rsid w:val="0023679A"/>
    <w:rsid w:val="0024195A"/>
    <w:rsid w:val="00242A9C"/>
    <w:rsid w:val="00245971"/>
    <w:rsid w:val="00250DA0"/>
    <w:rsid w:val="00253E63"/>
    <w:rsid w:val="00253FFB"/>
    <w:rsid w:val="00256274"/>
    <w:rsid w:val="00262028"/>
    <w:rsid w:val="00265780"/>
    <w:rsid w:val="0026667A"/>
    <w:rsid w:val="002754C8"/>
    <w:rsid w:val="0027744C"/>
    <w:rsid w:val="00291486"/>
    <w:rsid w:val="002918B7"/>
    <w:rsid w:val="00293887"/>
    <w:rsid w:val="00297C7A"/>
    <w:rsid w:val="002A4BA7"/>
    <w:rsid w:val="002A7A1A"/>
    <w:rsid w:val="002B26F1"/>
    <w:rsid w:val="002B27F3"/>
    <w:rsid w:val="002B651A"/>
    <w:rsid w:val="002C2DA5"/>
    <w:rsid w:val="002C5EDD"/>
    <w:rsid w:val="002C6C7E"/>
    <w:rsid w:val="002C7870"/>
    <w:rsid w:val="002D6545"/>
    <w:rsid w:val="002E146A"/>
    <w:rsid w:val="002E2A59"/>
    <w:rsid w:val="002E49A8"/>
    <w:rsid w:val="002E4BC7"/>
    <w:rsid w:val="002E5A46"/>
    <w:rsid w:val="002F34BF"/>
    <w:rsid w:val="002F3A89"/>
    <w:rsid w:val="002F6C6F"/>
    <w:rsid w:val="002F7DD9"/>
    <w:rsid w:val="00310CE1"/>
    <w:rsid w:val="003119AC"/>
    <w:rsid w:val="00324F92"/>
    <w:rsid w:val="003266FF"/>
    <w:rsid w:val="00327104"/>
    <w:rsid w:val="00333515"/>
    <w:rsid w:val="0033585A"/>
    <w:rsid w:val="0033613A"/>
    <w:rsid w:val="00340DE7"/>
    <w:rsid w:val="00342F3B"/>
    <w:rsid w:val="003434B2"/>
    <w:rsid w:val="0034569A"/>
    <w:rsid w:val="00345B09"/>
    <w:rsid w:val="003463B7"/>
    <w:rsid w:val="00351F74"/>
    <w:rsid w:val="00352A1D"/>
    <w:rsid w:val="003660FB"/>
    <w:rsid w:val="00366F88"/>
    <w:rsid w:val="00371408"/>
    <w:rsid w:val="00371575"/>
    <w:rsid w:val="00375D9E"/>
    <w:rsid w:val="00375E65"/>
    <w:rsid w:val="00377461"/>
    <w:rsid w:val="00382453"/>
    <w:rsid w:val="00384070"/>
    <w:rsid w:val="00386067"/>
    <w:rsid w:val="00386E0A"/>
    <w:rsid w:val="00387734"/>
    <w:rsid w:val="00390A6B"/>
    <w:rsid w:val="003924D7"/>
    <w:rsid w:val="003A3500"/>
    <w:rsid w:val="003A48D8"/>
    <w:rsid w:val="003A6105"/>
    <w:rsid w:val="003B0215"/>
    <w:rsid w:val="003B1E8A"/>
    <w:rsid w:val="003B58EB"/>
    <w:rsid w:val="003B6E2D"/>
    <w:rsid w:val="003B7458"/>
    <w:rsid w:val="003B7948"/>
    <w:rsid w:val="003C1560"/>
    <w:rsid w:val="003C3594"/>
    <w:rsid w:val="003C5FB8"/>
    <w:rsid w:val="003C7EB0"/>
    <w:rsid w:val="003D0C70"/>
    <w:rsid w:val="003D1FBC"/>
    <w:rsid w:val="003D48EB"/>
    <w:rsid w:val="003D692E"/>
    <w:rsid w:val="003D70EE"/>
    <w:rsid w:val="003E4003"/>
    <w:rsid w:val="003E41DD"/>
    <w:rsid w:val="003E5177"/>
    <w:rsid w:val="003E5DD7"/>
    <w:rsid w:val="003F38B7"/>
    <w:rsid w:val="003F3F8A"/>
    <w:rsid w:val="003F7083"/>
    <w:rsid w:val="003F79B6"/>
    <w:rsid w:val="00405D1D"/>
    <w:rsid w:val="004064FD"/>
    <w:rsid w:val="004120D7"/>
    <w:rsid w:val="0041499F"/>
    <w:rsid w:val="0042293F"/>
    <w:rsid w:val="00426937"/>
    <w:rsid w:val="004306D9"/>
    <w:rsid w:val="00431DC4"/>
    <w:rsid w:val="00432A04"/>
    <w:rsid w:val="00433394"/>
    <w:rsid w:val="0043432F"/>
    <w:rsid w:val="004417D6"/>
    <w:rsid w:val="0044403F"/>
    <w:rsid w:val="00446331"/>
    <w:rsid w:val="00450BB8"/>
    <w:rsid w:val="0045338E"/>
    <w:rsid w:val="0045373F"/>
    <w:rsid w:val="00462664"/>
    <w:rsid w:val="00462F25"/>
    <w:rsid w:val="00465E36"/>
    <w:rsid w:val="00474534"/>
    <w:rsid w:val="00482192"/>
    <w:rsid w:val="00482E9A"/>
    <w:rsid w:val="0048302F"/>
    <w:rsid w:val="004831E9"/>
    <w:rsid w:val="004835B2"/>
    <w:rsid w:val="00490CCB"/>
    <w:rsid w:val="00490E64"/>
    <w:rsid w:val="0049219C"/>
    <w:rsid w:val="004933AC"/>
    <w:rsid w:val="004B043B"/>
    <w:rsid w:val="004B48AD"/>
    <w:rsid w:val="004B73B0"/>
    <w:rsid w:val="004C3191"/>
    <w:rsid w:val="004D16A2"/>
    <w:rsid w:val="004D2F7B"/>
    <w:rsid w:val="004D3000"/>
    <w:rsid w:val="004D4433"/>
    <w:rsid w:val="004E166E"/>
    <w:rsid w:val="004E3046"/>
    <w:rsid w:val="004E32E4"/>
    <w:rsid w:val="004E5FC8"/>
    <w:rsid w:val="004F56DB"/>
    <w:rsid w:val="004F67C7"/>
    <w:rsid w:val="005007AB"/>
    <w:rsid w:val="005034E2"/>
    <w:rsid w:val="005048AA"/>
    <w:rsid w:val="0050621B"/>
    <w:rsid w:val="005064B1"/>
    <w:rsid w:val="0051048A"/>
    <w:rsid w:val="00511B7D"/>
    <w:rsid w:val="005139F7"/>
    <w:rsid w:val="005153C1"/>
    <w:rsid w:val="0051773C"/>
    <w:rsid w:val="00520752"/>
    <w:rsid w:val="0052222B"/>
    <w:rsid w:val="00525F56"/>
    <w:rsid w:val="0052636A"/>
    <w:rsid w:val="00526AC8"/>
    <w:rsid w:val="00527EA8"/>
    <w:rsid w:val="00531271"/>
    <w:rsid w:val="0053171F"/>
    <w:rsid w:val="00532BA5"/>
    <w:rsid w:val="005332CC"/>
    <w:rsid w:val="00536C6D"/>
    <w:rsid w:val="00536F82"/>
    <w:rsid w:val="005406BE"/>
    <w:rsid w:val="005419FB"/>
    <w:rsid w:val="00543F7C"/>
    <w:rsid w:val="00544981"/>
    <w:rsid w:val="00545F72"/>
    <w:rsid w:val="00550BED"/>
    <w:rsid w:val="00552239"/>
    <w:rsid w:val="005544B9"/>
    <w:rsid w:val="00560284"/>
    <w:rsid w:val="00561DF6"/>
    <w:rsid w:val="0056259E"/>
    <w:rsid w:val="005711A9"/>
    <w:rsid w:val="00572331"/>
    <w:rsid w:val="00577C93"/>
    <w:rsid w:val="00580F3F"/>
    <w:rsid w:val="00582650"/>
    <w:rsid w:val="00582E96"/>
    <w:rsid w:val="00584E1F"/>
    <w:rsid w:val="0058657B"/>
    <w:rsid w:val="00587DDA"/>
    <w:rsid w:val="00590E6F"/>
    <w:rsid w:val="005914F3"/>
    <w:rsid w:val="00591B52"/>
    <w:rsid w:val="00596A99"/>
    <w:rsid w:val="005A03C9"/>
    <w:rsid w:val="005A161E"/>
    <w:rsid w:val="005A2800"/>
    <w:rsid w:val="005A4180"/>
    <w:rsid w:val="005B07B9"/>
    <w:rsid w:val="005B11A9"/>
    <w:rsid w:val="005B14C2"/>
    <w:rsid w:val="005B1CB1"/>
    <w:rsid w:val="005B6BA6"/>
    <w:rsid w:val="005C0CF3"/>
    <w:rsid w:val="005C2EE2"/>
    <w:rsid w:val="005C423F"/>
    <w:rsid w:val="005D2627"/>
    <w:rsid w:val="005D5B5E"/>
    <w:rsid w:val="005D603B"/>
    <w:rsid w:val="005D6288"/>
    <w:rsid w:val="005E20C6"/>
    <w:rsid w:val="005E567C"/>
    <w:rsid w:val="005E5DB8"/>
    <w:rsid w:val="005E6B9F"/>
    <w:rsid w:val="005F25A6"/>
    <w:rsid w:val="005F2E00"/>
    <w:rsid w:val="005F4C1E"/>
    <w:rsid w:val="00605B57"/>
    <w:rsid w:val="00616C6D"/>
    <w:rsid w:val="006216BC"/>
    <w:rsid w:val="00625BF0"/>
    <w:rsid w:val="00626F9E"/>
    <w:rsid w:val="00627A2C"/>
    <w:rsid w:val="00640B81"/>
    <w:rsid w:val="00640D28"/>
    <w:rsid w:val="00641E42"/>
    <w:rsid w:val="00643139"/>
    <w:rsid w:val="00644C0D"/>
    <w:rsid w:val="00646539"/>
    <w:rsid w:val="006506EE"/>
    <w:rsid w:val="00651961"/>
    <w:rsid w:val="00655740"/>
    <w:rsid w:val="00655C71"/>
    <w:rsid w:val="00655EB5"/>
    <w:rsid w:val="00657558"/>
    <w:rsid w:val="00657A11"/>
    <w:rsid w:val="00661554"/>
    <w:rsid w:val="00661672"/>
    <w:rsid w:val="006704B8"/>
    <w:rsid w:val="006728E4"/>
    <w:rsid w:val="00672F89"/>
    <w:rsid w:val="00673DAC"/>
    <w:rsid w:val="00675F78"/>
    <w:rsid w:val="00681BC3"/>
    <w:rsid w:val="006863BB"/>
    <w:rsid w:val="00686622"/>
    <w:rsid w:val="00693665"/>
    <w:rsid w:val="00694F81"/>
    <w:rsid w:val="00696C6E"/>
    <w:rsid w:val="006A40C5"/>
    <w:rsid w:val="006A7DD7"/>
    <w:rsid w:val="006B07A6"/>
    <w:rsid w:val="006B0B48"/>
    <w:rsid w:val="006B1D28"/>
    <w:rsid w:val="006B3B6B"/>
    <w:rsid w:val="006B6459"/>
    <w:rsid w:val="006C00C6"/>
    <w:rsid w:val="006C5722"/>
    <w:rsid w:val="006D0525"/>
    <w:rsid w:val="006D27BD"/>
    <w:rsid w:val="006E1EF1"/>
    <w:rsid w:val="006E1FD0"/>
    <w:rsid w:val="006E3E8D"/>
    <w:rsid w:val="006E5F6E"/>
    <w:rsid w:val="006E62D5"/>
    <w:rsid w:val="006F1841"/>
    <w:rsid w:val="006F5970"/>
    <w:rsid w:val="007030EC"/>
    <w:rsid w:val="00705D78"/>
    <w:rsid w:val="00707D76"/>
    <w:rsid w:val="007112E9"/>
    <w:rsid w:val="007117C5"/>
    <w:rsid w:val="0071230E"/>
    <w:rsid w:val="00714A84"/>
    <w:rsid w:val="00717E3A"/>
    <w:rsid w:val="007218AF"/>
    <w:rsid w:val="00723D89"/>
    <w:rsid w:val="00726D6B"/>
    <w:rsid w:val="00732026"/>
    <w:rsid w:val="00735582"/>
    <w:rsid w:val="0073637A"/>
    <w:rsid w:val="00737030"/>
    <w:rsid w:val="00740504"/>
    <w:rsid w:val="00750B75"/>
    <w:rsid w:val="00750BEB"/>
    <w:rsid w:val="00753966"/>
    <w:rsid w:val="0075462C"/>
    <w:rsid w:val="00763551"/>
    <w:rsid w:val="007641C5"/>
    <w:rsid w:val="0077171C"/>
    <w:rsid w:val="00771CE9"/>
    <w:rsid w:val="00772C5D"/>
    <w:rsid w:val="007732D1"/>
    <w:rsid w:val="0077363B"/>
    <w:rsid w:val="00776AA4"/>
    <w:rsid w:val="00780C62"/>
    <w:rsid w:val="007822CC"/>
    <w:rsid w:val="00783AF9"/>
    <w:rsid w:val="007865DB"/>
    <w:rsid w:val="007865E8"/>
    <w:rsid w:val="007877B4"/>
    <w:rsid w:val="007907EF"/>
    <w:rsid w:val="007A0869"/>
    <w:rsid w:val="007A0BDA"/>
    <w:rsid w:val="007A0F0A"/>
    <w:rsid w:val="007A674B"/>
    <w:rsid w:val="007A762C"/>
    <w:rsid w:val="007C24E1"/>
    <w:rsid w:val="007C4B72"/>
    <w:rsid w:val="007C7B5D"/>
    <w:rsid w:val="007D0570"/>
    <w:rsid w:val="007D0D74"/>
    <w:rsid w:val="007D1E8B"/>
    <w:rsid w:val="007D34CA"/>
    <w:rsid w:val="007D6788"/>
    <w:rsid w:val="007D7186"/>
    <w:rsid w:val="007E20B5"/>
    <w:rsid w:val="007E3A6B"/>
    <w:rsid w:val="007E47EC"/>
    <w:rsid w:val="007E6522"/>
    <w:rsid w:val="007E71BF"/>
    <w:rsid w:val="007F10E1"/>
    <w:rsid w:val="007F4A00"/>
    <w:rsid w:val="008007F5"/>
    <w:rsid w:val="00804A0B"/>
    <w:rsid w:val="0080553D"/>
    <w:rsid w:val="008100DB"/>
    <w:rsid w:val="0081402C"/>
    <w:rsid w:val="00820648"/>
    <w:rsid w:val="00821C63"/>
    <w:rsid w:val="00826384"/>
    <w:rsid w:val="00827CF8"/>
    <w:rsid w:val="0083660C"/>
    <w:rsid w:val="008522A7"/>
    <w:rsid w:val="008529AA"/>
    <w:rsid w:val="008552FC"/>
    <w:rsid w:val="00856562"/>
    <w:rsid w:val="00862200"/>
    <w:rsid w:val="00864349"/>
    <w:rsid w:val="008672BD"/>
    <w:rsid w:val="00867679"/>
    <w:rsid w:val="008719AF"/>
    <w:rsid w:val="00872E68"/>
    <w:rsid w:val="00873EFB"/>
    <w:rsid w:val="00875A93"/>
    <w:rsid w:val="00875EAB"/>
    <w:rsid w:val="00884369"/>
    <w:rsid w:val="00884C85"/>
    <w:rsid w:val="00885886"/>
    <w:rsid w:val="00886749"/>
    <w:rsid w:val="00891027"/>
    <w:rsid w:val="0089334C"/>
    <w:rsid w:val="008A1D0F"/>
    <w:rsid w:val="008A7926"/>
    <w:rsid w:val="008B57AF"/>
    <w:rsid w:val="008B6E26"/>
    <w:rsid w:val="008C0688"/>
    <w:rsid w:val="008C4FD7"/>
    <w:rsid w:val="008C5755"/>
    <w:rsid w:val="008C6CC8"/>
    <w:rsid w:val="008D2876"/>
    <w:rsid w:val="008D413B"/>
    <w:rsid w:val="008D5ACC"/>
    <w:rsid w:val="008E377D"/>
    <w:rsid w:val="008E57BE"/>
    <w:rsid w:val="008E6C3A"/>
    <w:rsid w:val="008F13FD"/>
    <w:rsid w:val="008F2834"/>
    <w:rsid w:val="008F3E59"/>
    <w:rsid w:val="008F54CD"/>
    <w:rsid w:val="008F6E28"/>
    <w:rsid w:val="00905FCF"/>
    <w:rsid w:val="00917F09"/>
    <w:rsid w:val="00920EBF"/>
    <w:rsid w:val="009235AA"/>
    <w:rsid w:val="00924719"/>
    <w:rsid w:val="009256AA"/>
    <w:rsid w:val="00926B55"/>
    <w:rsid w:val="00933471"/>
    <w:rsid w:val="00934855"/>
    <w:rsid w:val="00936F50"/>
    <w:rsid w:val="0094042C"/>
    <w:rsid w:val="009414ED"/>
    <w:rsid w:val="00941644"/>
    <w:rsid w:val="00943395"/>
    <w:rsid w:val="0096127E"/>
    <w:rsid w:val="00964F51"/>
    <w:rsid w:val="00965562"/>
    <w:rsid w:val="00967B9B"/>
    <w:rsid w:val="00967C9D"/>
    <w:rsid w:val="00975ED3"/>
    <w:rsid w:val="009802B8"/>
    <w:rsid w:val="00982BDF"/>
    <w:rsid w:val="00984320"/>
    <w:rsid w:val="00985D53"/>
    <w:rsid w:val="00985E0D"/>
    <w:rsid w:val="00991738"/>
    <w:rsid w:val="009A3C6B"/>
    <w:rsid w:val="009B07C3"/>
    <w:rsid w:val="009B593B"/>
    <w:rsid w:val="009B5E3E"/>
    <w:rsid w:val="009C0868"/>
    <w:rsid w:val="009C290E"/>
    <w:rsid w:val="009C4044"/>
    <w:rsid w:val="009C78AE"/>
    <w:rsid w:val="009D2EED"/>
    <w:rsid w:val="009D3E64"/>
    <w:rsid w:val="009D5048"/>
    <w:rsid w:val="009D6B84"/>
    <w:rsid w:val="009E6E06"/>
    <w:rsid w:val="009F0161"/>
    <w:rsid w:val="009F3617"/>
    <w:rsid w:val="00A0098E"/>
    <w:rsid w:val="00A01044"/>
    <w:rsid w:val="00A03896"/>
    <w:rsid w:val="00A04249"/>
    <w:rsid w:val="00A05745"/>
    <w:rsid w:val="00A07199"/>
    <w:rsid w:val="00A11546"/>
    <w:rsid w:val="00A11B83"/>
    <w:rsid w:val="00A12229"/>
    <w:rsid w:val="00A145AD"/>
    <w:rsid w:val="00A15D69"/>
    <w:rsid w:val="00A23B46"/>
    <w:rsid w:val="00A2622E"/>
    <w:rsid w:val="00A26E97"/>
    <w:rsid w:val="00A31617"/>
    <w:rsid w:val="00A4084A"/>
    <w:rsid w:val="00A40D67"/>
    <w:rsid w:val="00A41127"/>
    <w:rsid w:val="00A4219F"/>
    <w:rsid w:val="00A4263A"/>
    <w:rsid w:val="00A46AF8"/>
    <w:rsid w:val="00A51ECF"/>
    <w:rsid w:val="00A52FCA"/>
    <w:rsid w:val="00A53A83"/>
    <w:rsid w:val="00A6396D"/>
    <w:rsid w:val="00A65724"/>
    <w:rsid w:val="00A75072"/>
    <w:rsid w:val="00A8228C"/>
    <w:rsid w:val="00A8316F"/>
    <w:rsid w:val="00A85A9B"/>
    <w:rsid w:val="00A93A3C"/>
    <w:rsid w:val="00A94B50"/>
    <w:rsid w:val="00A97387"/>
    <w:rsid w:val="00AA1824"/>
    <w:rsid w:val="00AA2E3F"/>
    <w:rsid w:val="00AA728B"/>
    <w:rsid w:val="00AB5A24"/>
    <w:rsid w:val="00AC0662"/>
    <w:rsid w:val="00AC2211"/>
    <w:rsid w:val="00AC2518"/>
    <w:rsid w:val="00AC2975"/>
    <w:rsid w:val="00AC4C1B"/>
    <w:rsid w:val="00AD2448"/>
    <w:rsid w:val="00AD396F"/>
    <w:rsid w:val="00AD58DF"/>
    <w:rsid w:val="00AD6AD6"/>
    <w:rsid w:val="00AE0BAE"/>
    <w:rsid w:val="00AE120D"/>
    <w:rsid w:val="00AE15D4"/>
    <w:rsid w:val="00AF0038"/>
    <w:rsid w:val="00AF7737"/>
    <w:rsid w:val="00B02497"/>
    <w:rsid w:val="00B02AF8"/>
    <w:rsid w:val="00B108F6"/>
    <w:rsid w:val="00B10FBD"/>
    <w:rsid w:val="00B1123E"/>
    <w:rsid w:val="00B1213E"/>
    <w:rsid w:val="00B12F09"/>
    <w:rsid w:val="00B12F16"/>
    <w:rsid w:val="00B14C6D"/>
    <w:rsid w:val="00B16CE8"/>
    <w:rsid w:val="00B17408"/>
    <w:rsid w:val="00B17CBA"/>
    <w:rsid w:val="00B17FFE"/>
    <w:rsid w:val="00B2274F"/>
    <w:rsid w:val="00B31E54"/>
    <w:rsid w:val="00B32BE6"/>
    <w:rsid w:val="00B34215"/>
    <w:rsid w:val="00B35533"/>
    <w:rsid w:val="00B37975"/>
    <w:rsid w:val="00B37D8A"/>
    <w:rsid w:val="00B42D4C"/>
    <w:rsid w:val="00B42F02"/>
    <w:rsid w:val="00B450C1"/>
    <w:rsid w:val="00B51339"/>
    <w:rsid w:val="00B52F19"/>
    <w:rsid w:val="00B55118"/>
    <w:rsid w:val="00B5657E"/>
    <w:rsid w:val="00B56617"/>
    <w:rsid w:val="00B56BDB"/>
    <w:rsid w:val="00B610CE"/>
    <w:rsid w:val="00B615D8"/>
    <w:rsid w:val="00B636BB"/>
    <w:rsid w:val="00B63CBA"/>
    <w:rsid w:val="00B6478D"/>
    <w:rsid w:val="00B65444"/>
    <w:rsid w:val="00B659E0"/>
    <w:rsid w:val="00B70CE6"/>
    <w:rsid w:val="00B72A6A"/>
    <w:rsid w:val="00B757AE"/>
    <w:rsid w:val="00B75D56"/>
    <w:rsid w:val="00B816D2"/>
    <w:rsid w:val="00B8210F"/>
    <w:rsid w:val="00B86B58"/>
    <w:rsid w:val="00B8706E"/>
    <w:rsid w:val="00B91F22"/>
    <w:rsid w:val="00B96DFC"/>
    <w:rsid w:val="00BB03C1"/>
    <w:rsid w:val="00BB3642"/>
    <w:rsid w:val="00BC1895"/>
    <w:rsid w:val="00BC1EE0"/>
    <w:rsid w:val="00BD0ADF"/>
    <w:rsid w:val="00BE0AC8"/>
    <w:rsid w:val="00BE2D44"/>
    <w:rsid w:val="00BE39AA"/>
    <w:rsid w:val="00BE3E1D"/>
    <w:rsid w:val="00BE40B2"/>
    <w:rsid w:val="00BE4589"/>
    <w:rsid w:val="00BE733D"/>
    <w:rsid w:val="00BF0CD5"/>
    <w:rsid w:val="00BF141F"/>
    <w:rsid w:val="00BF383F"/>
    <w:rsid w:val="00BF3AEB"/>
    <w:rsid w:val="00BF4D03"/>
    <w:rsid w:val="00C024F9"/>
    <w:rsid w:val="00C07157"/>
    <w:rsid w:val="00C124CB"/>
    <w:rsid w:val="00C132E0"/>
    <w:rsid w:val="00C149D3"/>
    <w:rsid w:val="00C15DAF"/>
    <w:rsid w:val="00C168A7"/>
    <w:rsid w:val="00C2206A"/>
    <w:rsid w:val="00C245F7"/>
    <w:rsid w:val="00C2519B"/>
    <w:rsid w:val="00C25ECC"/>
    <w:rsid w:val="00C26AB3"/>
    <w:rsid w:val="00C26B91"/>
    <w:rsid w:val="00C37F1A"/>
    <w:rsid w:val="00C46F0D"/>
    <w:rsid w:val="00C47091"/>
    <w:rsid w:val="00C51239"/>
    <w:rsid w:val="00C60724"/>
    <w:rsid w:val="00C630B0"/>
    <w:rsid w:val="00C64FDA"/>
    <w:rsid w:val="00C66F42"/>
    <w:rsid w:val="00C77A08"/>
    <w:rsid w:val="00C77CF4"/>
    <w:rsid w:val="00C804E9"/>
    <w:rsid w:val="00C8338A"/>
    <w:rsid w:val="00C921AB"/>
    <w:rsid w:val="00C93D98"/>
    <w:rsid w:val="00C940FF"/>
    <w:rsid w:val="00C95185"/>
    <w:rsid w:val="00CA0F66"/>
    <w:rsid w:val="00CA2D53"/>
    <w:rsid w:val="00CB0245"/>
    <w:rsid w:val="00CB22CB"/>
    <w:rsid w:val="00CB3F8E"/>
    <w:rsid w:val="00CB60B1"/>
    <w:rsid w:val="00CC4462"/>
    <w:rsid w:val="00CC70A0"/>
    <w:rsid w:val="00CD2147"/>
    <w:rsid w:val="00CD6E94"/>
    <w:rsid w:val="00CD73AE"/>
    <w:rsid w:val="00CE2203"/>
    <w:rsid w:val="00CE2DBC"/>
    <w:rsid w:val="00CE58EF"/>
    <w:rsid w:val="00CF01E7"/>
    <w:rsid w:val="00D0410C"/>
    <w:rsid w:val="00D10BB7"/>
    <w:rsid w:val="00D126DE"/>
    <w:rsid w:val="00D12F7B"/>
    <w:rsid w:val="00D1422F"/>
    <w:rsid w:val="00D142A1"/>
    <w:rsid w:val="00D15452"/>
    <w:rsid w:val="00D158C1"/>
    <w:rsid w:val="00D206D7"/>
    <w:rsid w:val="00D21F1C"/>
    <w:rsid w:val="00D26A3E"/>
    <w:rsid w:val="00D3171C"/>
    <w:rsid w:val="00D3574F"/>
    <w:rsid w:val="00D404C8"/>
    <w:rsid w:val="00D43936"/>
    <w:rsid w:val="00D50EC6"/>
    <w:rsid w:val="00D52693"/>
    <w:rsid w:val="00D5369C"/>
    <w:rsid w:val="00D54E8F"/>
    <w:rsid w:val="00D57002"/>
    <w:rsid w:val="00D572D3"/>
    <w:rsid w:val="00D573F7"/>
    <w:rsid w:val="00D672A4"/>
    <w:rsid w:val="00D67F47"/>
    <w:rsid w:val="00D7233E"/>
    <w:rsid w:val="00D743D5"/>
    <w:rsid w:val="00D77367"/>
    <w:rsid w:val="00D8060D"/>
    <w:rsid w:val="00D81770"/>
    <w:rsid w:val="00D8177F"/>
    <w:rsid w:val="00D900BE"/>
    <w:rsid w:val="00D91696"/>
    <w:rsid w:val="00D9714A"/>
    <w:rsid w:val="00DA1D5F"/>
    <w:rsid w:val="00DA613E"/>
    <w:rsid w:val="00DA644F"/>
    <w:rsid w:val="00DA7B29"/>
    <w:rsid w:val="00DB5C54"/>
    <w:rsid w:val="00DB7615"/>
    <w:rsid w:val="00DB77EA"/>
    <w:rsid w:val="00DC2500"/>
    <w:rsid w:val="00DC3FA3"/>
    <w:rsid w:val="00DC56AA"/>
    <w:rsid w:val="00DC7844"/>
    <w:rsid w:val="00DC79D9"/>
    <w:rsid w:val="00DD07AD"/>
    <w:rsid w:val="00DD279C"/>
    <w:rsid w:val="00DE5A15"/>
    <w:rsid w:val="00DE5C31"/>
    <w:rsid w:val="00DF2095"/>
    <w:rsid w:val="00DF22C3"/>
    <w:rsid w:val="00DF2A74"/>
    <w:rsid w:val="00DF4B51"/>
    <w:rsid w:val="00DF6CB5"/>
    <w:rsid w:val="00DF771F"/>
    <w:rsid w:val="00E00DC8"/>
    <w:rsid w:val="00E01207"/>
    <w:rsid w:val="00E03D4B"/>
    <w:rsid w:val="00E04926"/>
    <w:rsid w:val="00E101FB"/>
    <w:rsid w:val="00E14776"/>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BC0"/>
    <w:rsid w:val="00E55E00"/>
    <w:rsid w:val="00E56FBF"/>
    <w:rsid w:val="00E57B4D"/>
    <w:rsid w:val="00E57DD1"/>
    <w:rsid w:val="00E606BF"/>
    <w:rsid w:val="00E62078"/>
    <w:rsid w:val="00E645D2"/>
    <w:rsid w:val="00E65248"/>
    <w:rsid w:val="00E73147"/>
    <w:rsid w:val="00E75C2A"/>
    <w:rsid w:val="00E76205"/>
    <w:rsid w:val="00E81DBD"/>
    <w:rsid w:val="00E82F24"/>
    <w:rsid w:val="00E85C72"/>
    <w:rsid w:val="00E86813"/>
    <w:rsid w:val="00E86F83"/>
    <w:rsid w:val="00E977BD"/>
    <w:rsid w:val="00EA3FC8"/>
    <w:rsid w:val="00EA4B76"/>
    <w:rsid w:val="00EA5556"/>
    <w:rsid w:val="00EB0604"/>
    <w:rsid w:val="00EB08E7"/>
    <w:rsid w:val="00EB2707"/>
    <w:rsid w:val="00EB7747"/>
    <w:rsid w:val="00EC0E08"/>
    <w:rsid w:val="00EC77CF"/>
    <w:rsid w:val="00ED341B"/>
    <w:rsid w:val="00EE02E3"/>
    <w:rsid w:val="00EE0B75"/>
    <w:rsid w:val="00EE1EB7"/>
    <w:rsid w:val="00EE1EFE"/>
    <w:rsid w:val="00EE4150"/>
    <w:rsid w:val="00EE61F6"/>
    <w:rsid w:val="00F0307B"/>
    <w:rsid w:val="00F0564E"/>
    <w:rsid w:val="00F12446"/>
    <w:rsid w:val="00F140FD"/>
    <w:rsid w:val="00F17883"/>
    <w:rsid w:val="00F210B8"/>
    <w:rsid w:val="00F2547D"/>
    <w:rsid w:val="00F271B4"/>
    <w:rsid w:val="00F30043"/>
    <w:rsid w:val="00F34400"/>
    <w:rsid w:val="00F401BF"/>
    <w:rsid w:val="00F425F2"/>
    <w:rsid w:val="00F534A2"/>
    <w:rsid w:val="00F57372"/>
    <w:rsid w:val="00F61947"/>
    <w:rsid w:val="00F62D32"/>
    <w:rsid w:val="00F74636"/>
    <w:rsid w:val="00F76F53"/>
    <w:rsid w:val="00F777F3"/>
    <w:rsid w:val="00F83FE0"/>
    <w:rsid w:val="00F85E77"/>
    <w:rsid w:val="00F8631D"/>
    <w:rsid w:val="00F91428"/>
    <w:rsid w:val="00F91D68"/>
    <w:rsid w:val="00F94EED"/>
    <w:rsid w:val="00FA397A"/>
    <w:rsid w:val="00FA6309"/>
    <w:rsid w:val="00FB0148"/>
    <w:rsid w:val="00FB172D"/>
    <w:rsid w:val="00FB7D05"/>
    <w:rsid w:val="00FC20BE"/>
    <w:rsid w:val="00FC6F6C"/>
    <w:rsid w:val="00FD63D7"/>
    <w:rsid w:val="00FE47C4"/>
    <w:rsid w:val="00FE6518"/>
    <w:rsid w:val="00FE6637"/>
    <w:rsid w:val="00FE7377"/>
    <w:rsid w:val="00FE793F"/>
    <w:rsid w:val="00FF1271"/>
    <w:rsid w:val="00FF3E7A"/>
    <w:rsid w:val="00FF48D5"/>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00091"/>
  <w15:docId w15:val="{EA858AED-841E-4771-B33F-1A695CD0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7D6788"/>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49219C"/>
    <w:pPr>
      <w:keepNext/>
      <w:numPr>
        <w:numId w:val="33"/>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1"/>
    <w:qFormat/>
    <w:rsid w:val="00F17883"/>
    <w:pPr>
      <w:ind w:left="720"/>
      <w:contextualSpacing/>
    </w:pPr>
  </w:style>
  <w:style w:type="paragraph" w:customStyle="1" w:styleId="FigureDescription">
    <w:name w:val="Figure Description"/>
    <w:basedOn w:val="BodyText"/>
    <w:link w:val="FigureDescriptionChar"/>
    <w:autoRedefine/>
    <w:qFormat/>
    <w:rsid w:val="00F425F2"/>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F425F2"/>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7D6788"/>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49219C"/>
    <w:rPr>
      <w:b/>
      <w:bCs/>
      <w:sz w:val="26"/>
      <w:szCs w:val="28"/>
    </w:rPr>
  </w:style>
  <w:style w:type="character" w:styleId="UnresolvedMention">
    <w:name w:val="Unresolved Mention"/>
    <w:basedOn w:val="DefaultParagraphFont"/>
    <w:uiPriority w:val="99"/>
    <w:semiHidden/>
    <w:unhideWhenUsed/>
    <w:rsid w:val="00B56BDB"/>
    <w:rPr>
      <w:color w:val="605E5C"/>
      <w:shd w:val="clear" w:color="auto" w:fill="E1DFDD"/>
    </w:rPr>
  </w:style>
  <w:style w:type="character" w:styleId="FollowedHyperlink">
    <w:name w:val="FollowedHyperlink"/>
    <w:basedOn w:val="DefaultParagraphFont"/>
    <w:semiHidden/>
    <w:unhideWhenUsed/>
    <w:rsid w:val="00B56BDB"/>
    <w:rPr>
      <w:color w:val="800080" w:themeColor="followedHyperlink"/>
      <w:u w:val="single"/>
    </w:rPr>
  </w:style>
  <w:style w:type="paragraph" w:customStyle="1" w:styleId="whitespace-pre-wrap">
    <w:name w:val="whitespace-pre-wrap"/>
    <w:basedOn w:val="Normal"/>
    <w:rsid w:val="00A07199"/>
    <w:pPr>
      <w:spacing w:before="100" w:beforeAutospacing="1" w:after="100" w:afterAutospacing="1"/>
    </w:pPr>
    <w:rPr>
      <w:lang w:val="en-PK" w:eastAsia="en-PK"/>
    </w:rPr>
  </w:style>
  <w:style w:type="paragraph" w:customStyle="1" w:styleId="TableParagraph">
    <w:name w:val="Table Paragraph"/>
    <w:basedOn w:val="Normal"/>
    <w:uiPriority w:val="1"/>
    <w:qFormat/>
    <w:rsid w:val="00D10BB7"/>
    <w:pPr>
      <w:widowControl w:val="0"/>
      <w:autoSpaceDE w:val="0"/>
      <w:autoSpaceDN w:val="0"/>
      <w:ind w:left="110"/>
    </w:pPr>
    <w:rPr>
      <w:sz w:val="22"/>
      <w:szCs w:val="22"/>
    </w:rPr>
  </w:style>
  <w:style w:type="character" w:customStyle="1" w:styleId="textlayer--absolute">
    <w:name w:val="textlayer--absolute"/>
    <w:basedOn w:val="DefaultParagraphFont"/>
    <w:rsid w:val="0059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6172">
      <w:bodyDiv w:val="1"/>
      <w:marLeft w:val="0"/>
      <w:marRight w:val="0"/>
      <w:marTop w:val="0"/>
      <w:marBottom w:val="0"/>
      <w:divBdr>
        <w:top w:val="none" w:sz="0" w:space="0" w:color="auto"/>
        <w:left w:val="none" w:sz="0" w:space="0" w:color="auto"/>
        <w:bottom w:val="none" w:sz="0" w:space="0" w:color="auto"/>
        <w:right w:val="none" w:sz="0" w:space="0" w:color="auto"/>
      </w:divBdr>
    </w:div>
    <w:div w:id="84344899">
      <w:bodyDiv w:val="1"/>
      <w:marLeft w:val="0"/>
      <w:marRight w:val="0"/>
      <w:marTop w:val="0"/>
      <w:marBottom w:val="0"/>
      <w:divBdr>
        <w:top w:val="none" w:sz="0" w:space="0" w:color="auto"/>
        <w:left w:val="none" w:sz="0" w:space="0" w:color="auto"/>
        <w:bottom w:val="none" w:sz="0" w:space="0" w:color="auto"/>
        <w:right w:val="none" w:sz="0" w:space="0" w:color="auto"/>
      </w:divBdr>
    </w:div>
    <w:div w:id="107087263">
      <w:bodyDiv w:val="1"/>
      <w:marLeft w:val="0"/>
      <w:marRight w:val="0"/>
      <w:marTop w:val="0"/>
      <w:marBottom w:val="0"/>
      <w:divBdr>
        <w:top w:val="none" w:sz="0" w:space="0" w:color="auto"/>
        <w:left w:val="none" w:sz="0" w:space="0" w:color="auto"/>
        <w:bottom w:val="none" w:sz="0" w:space="0" w:color="auto"/>
        <w:right w:val="none" w:sz="0" w:space="0" w:color="auto"/>
      </w:divBdr>
    </w:div>
    <w:div w:id="150946258">
      <w:bodyDiv w:val="1"/>
      <w:marLeft w:val="0"/>
      <w:marRight w:val="0"/>
      <w:marTop w:val="0"/>
      <w:marBottom w:val="0"/>
      <w:divBdr>
        <w:top w:val="none" w:sz="0" w:space="0" w:color="auto"/>
        <w:left w:val="none" w:sz="0" w:space="0" w:color="auto"/>
        <w:bottom w:val="none" w:sz="0" w:space="0" w:color="auto"/>
        <w:right w:val="none" w:sz="0" w:space="0" w:color="auto"/>
      </w:divBdr>
    </w:div>
    <w:div w:id="160851073">
      <w:bodyDiv w:val="1"/>
      <w:marLeft w:val="0"/>
      <w:marRight w:val="0"/>
      <w:marTop w:val="0"/>
      <w:marBottom w:val="0"/>
      <w:divBdr>
        <w:top w:val="none" w:sz="0" w:space="0" w:color="auto"/>
        <w:left w:val="none" w:sz="0" w:space="0" w:color="auto"/>
        <w:bottom w:val="none" w:sz="0" w:space="0" w:color="auto"/>
        <w:right w:val="none" w:sz="0" w:space="0" w:color="auto"/>
      </w:divBdr>
    </w:div>
    <w:div w:id="214856122">
      <w:bodyDiv w:val="1"/>
      <w:marLeft w:val="0"/>
      <w:marRight w:val="0"/>
      <w:marTop w:val="0"/>
      <w:marBottom w:val="0"/>
      <w:divBdr>
        <w:top w:val="none" w:sz="0" w:space="0" w:color="auto"/>
        <w:left w:val="none" w:sz="0" w:space="0" w:color="auto"/>
        <w:bottom w:val="none" w:sz="0" w:space="0" w:color="auto"/>
        <w:right w:val="none" w:sz="0" w:space="0" w:color="auto"/>
      </w:divBdr>
    </w:div>
    <w:div w:id="221719032">
      <w:bodyDiv w:val="1"/>
      <w:marLeft w:val="0"/>
      <w:marRight w:val="0"/>
      <w:marTop w:val="0"/>
      <w:marBottom w:val="0"/>
      <w:divBdr>
        <w:top w:val="none" w:sz="0" w:space="0" w:color="auto"/>
        <w:left w:val="none" w:sz="0" w:space="0" w:color="auto"/>
        <w:bottom w:val="none" w:sz="0" w:space="0" w:color="auto"/>
        <w:right w:val="none" w:sz="0" w:space="0" w:color="auto"/>
      </w:divBdr>
    </w:div>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275984070">
      <w:bodyDiv w:val="1"/>
      <w:marLeft w:val="0"/>
      <w:marRight w:val="0"/>
      <w:marTop w:val="0"/>
      <w:marBottom w:val="0"/>
      <w:divBdr>
        <w:top w:val="none" w:sz="0" w:space="0" w:color="auto"/>
        <w:left w:val="none" w:sz="0" w:space="0" w:color="auto"/>
        <w:bottom w:val="none" w:sz="0" w:space="0" w:color="auto"/>
        <w:right w:val="none" w:sz="0" w:space="0" w:color="auto"/>
      </w:divBdr>
    </w:div>
    <w:div w:id="276451942">
      <w:bodyDiv w:val="1"/>
      <w:marLeft w:val="0"/>
      <w:marRight w:val="0"/>
      <w:marTop w:val="0"/>
      <w:marBottom w:val="0"/>
      <w:divBdr>
        <w:top w:val="none" w:sz="0" w:space="0" w:color="auto"/>
        <w:left w:val="none" w:sz="0" w:space="0" w:color="auto"/>
        <w:bottom w:val="none" w:sz="0" w:space="0" w:color="auto"/>
        <w:right w:val="none" w:sz="0" w:space="0" w:color="auto"/>
      </w:divBdr>
    </w:div>
    <w:div w:id="280843646">
      <w:bodyDiv w:val="1"/>
      <w:marLeft w:val="0"/>
      <w:marRight w:val="0"/>
      <w:marTop w:val="0"/>
      <w:marBottom w:val="0"/>
      <w:divBdr>
        <w:top w:val="none" w:sz="0" w:space="0" w:color="auto"/>
        <w:left w:val="none" w:sz="0" w:space="0" w:color="auto"/>
        <w:bottom w:val="none" w:sz="0" w:space="0" w:color="auto"/>
        <w:right w:val="none" w:sz="0" w:space="0" w:color="auto"/>
      </w:divBdr>
    </w:div>
    <w:div w:id="343174554">
      <w:bodyDiv w:val="1"/>
      <w:marLeft w:val="0"/>
      <w:marRight w:val="0"/>
      <w:marTop w:val="0"/>
      <w:marBottom w:val="0"/>
      <w:divBdr>
        <w:top w:val="none" w:sz="0" w:space="0" w:color="auto"/>
        <w:left w:val="none" w:sz="0" w:space="0" w:color="auto"/>
        <w:bottom w:val="none" w:sz="0" w:space="0" w:color="auto"/>
        <w:right w:val="none" w:sz="0" w:space="0" w:color="auto"/>
      </w:divBdr>
    </w:div>
    <w:div w:id="353074435">
      <w:bodyDiv w:val="1"/>
      <w:marLeft w:val="0"/>
      <w:marRight w:val="0"/>
      <w:marTop w:val="0"/>
      <w:marBottom w:val="0"/>
      <w:divBdr>
        <w:top w:val="none" w:sz="0" w:space="0" w:color="auto"/>
        <w:left w:val="none" w:sz="0" w:space="0" w:color="auto"/>
        <w:bottom w:val="none" w:sz="0" w:space="0" w:color="auto"/>
        <w:right w:val="none" w:sz="0" w:space="0" w:color="auto"/>
      </w:divBdr>
    </w:div>
    <w:div w:id="388965162">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02682994">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497815201">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608313631">
      <w:bodyDiv w:val="1"/>
      <w:marLeft w:val="0"/>
      <w:marRight w:val="0"/>
      <w:marTop w:val="0"/>
      <w:marBottom w:val="0"/>
      <w:divBdr>
        <w:top w:val="none" w:sz="0" w:space="0" w:color="auto"/>
        <w:left w:val="none" w:sz="0" w:space="0" w:color="auto"/>
        <w:bottom w:val="none" w:sz="0" w:space="0" w:color="auto"/>
        <w:right w:val="none" w:sz="0" w:space="0" w:color="auto"/>
      </w:divBdr>
    </w:div>
    <w:div w:id="635448430">
      <w:bodyDiv w:val="1"/>
      <w:marLeft w:val="0"/>
      <w:marRight w:val="0"/>
      <w:marTop w:val="0"/>
      <w:marBottom w:val="0"/>
      <w:divBdr>
        <w:top w:val="none" w:sz="0" w:space="0" w:color="auto"/>
        <w:left w:val="none" w:sz="0" w:space="0" w:color="auto"/>
        <w:bottom w:val="none" w:sz="0" w:space="0" w:color="auto"/>
        <w:right w:val="none" w:sz="0" w:space="0" w:color="auto"/>
      </w:divBdr>
    </w:div>
    <w:div w:id="664669945">
      <w:bodyDiv w:val="1"/>
      <w:marLeft w:val="0"/>
      <w:marRight w:val="0"/>
      <w:marTop w:val="0"/>
      <w:marBottom w:val="0"/>
      <w:divBdr>
        <w:top w:val="none" w:sz="0" w:space="0" w:color="auto"/>
        <w:left w:val="none" w:sz="0" w:space="0" w:color="auto"/>
        <w:bottom w:val="none" w:sz="0" w:space="0" w:color="auto"/>
        <w:right w:val="none" w:sz="0" w:space="0" w:color="auto"/>
      </w:divBdr>
      <w:divsChild>
        <w:div w:id="262998494">
          <w:marLeft w:val="0"/>
          <w:marRight w:val="0"/>
          <w:marTop w:val="0"/>
          <w:marBottom w:val="0"/>
          <w:divBdr>
            <w:top w:val="none" w:sz="0" w:space="0" w:color="auto"/>
            <w:left w:val="none" w:sz="0" w:space="0" w:color="auto"/>
            <w:bottom w:val="none" w:sz="0" w:space="0" w:color="auto"/>
            <w:right w:val="none" w:sz="0" w:space="0" w:color="auto"/>
          </w:divBdr>
          <w:divsChild>
            <w:div w:id="10746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581">
      <w:bodyDiv w:val="1"/>
      <w:marLeft w:val="0"/>
      <w:marRight w:val="0"/>
      <w:marTop w:val="0"/>
      <w:marBottom w:val="0"/>
      <w:divBdr>
        <w:top w:val="none" w:sz="0" w:space="0" w:color="auto"/>
        <w:left w:val="none" w:sz="0" w:space="0" w:color="auto"/>
        <w:bottom w:val="none" w:sz="0" w:space="0" w:color="auto"/>
        <w:right w:val="none" w:sz="0" w:space="0" w:color="auto"/>
      </w:divBdr>
    </w:div>
    <w:div w:id="742411185">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881286781">
      <w:bodyDiv w:val="1"/>
      <w:marLeft w:val="0"/>
      <w:marRight w:val="0"/>
      <w:marTop w:val="0"/>
      <w:marBottom w:val="0"/>
      <w:divBdr>
        <w:top w:val="none" w:sz="0" w:space="0" w:color="auto"/>
        <w:left w:val="none" w:sz="0" w:space="0" w:color="auto"/>
        <w:bottom w:val="none" w:sz="0" w:space="0" w:color="auto"/>
        <w:right w:val="none" w:sz="0" w:space="0" w:color="auto"/>
      </w:divBdr>
    </w:div>
    <w:div w:id="926616959">
      <w:bodyDiv w:val="1"/>
      <w:marLeft w:val="0"/>
      <w:marRight w:val="0"/>
      <w:marTop w:val="0"/>
      <w:marBottom w:val="0"/>
      <w:divBdr>
        <w:top w:val="none" w:sz="0" w:space="0" w:color="auto"/>
        <w:left w:val="none" w:sz="0" w:space="0" w:color="auto"/>
        <w:bottom w:val="none" w:sz="0" w:space="0" w:color="auto"/>
        <w:right w:val="none" w:sz="0" w:space="0" w:color="auto"/>
      </w:divBdr>
    </w:div>
    <w:div w:id="933826533">
      <w:bodyDiv w:val="1"/>
      <w:marLeft w:val="0"/>
      <w:marRight w:val="0"/>
      <w:marTop w:val="0"/>
      <w:marBottom w:val="0"/>
      <w:divBdr>
        <w:top w:val="none" w:sz="0" w:space="0" w:color="auto"/>
        <w:left w:val="none" w:sz="0" w:space="0" w:color="auto"/>
        <w:bottom w:val="none" w:sz="0" w:space="0" w:color="auto"/>
        <w:right w:val="none" w:sz="0" w:space="0" w:color="auto"/>
      </w:divBdr>
      <w:divsChild>
        <w:div w:id="539628503">
          <w:marLeft w:val="0"/>
          <w:marRight w:val="0"/>
          <w:marTop w:val="0"/>
          <w:marBottom w:val="0"/>
          <w:divBdr>
            <w:top w:val="none" w:sz="0" w:space="0" w:color="auto"/>
            <w:left w:val="none" w:sz="0" w:space="0" w:color="auto"/>
            <w:bottom w:val="none" w:sz="0" w:space="0" w:color="auto"/>
            <w:right w:val="none" w:sz="0" w:space="0" w:color="auto"/>
          </w:divBdr>
          <w:divsChild>
            <w:div w:id="9526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601">
      <w:bodyDiv w:val="1"/>
      <w:marLeft w:val="0"/>
      <w:marRight w:val="0"/>
      <w:marTop w:val="0"/>
      <w:marBottom w:val="0"/>
      <w:divBdr>
        <w:top w:val="none" w:sz="0" w:space="0" w:color="auto"/>
        <w:left w:val="none" w:sz="0" w:space="0" w:color="auto"/>
        <w:bottom w:val="none" w:sz="0" w:space="0" w:color="auto"/>
        <w:right w:val="none" w:sz="0" w:space="0" w:color="auto"/>
      </w:divBdr>
    </w:div>
    <w:div w:id="1096562459">
      <w:bodyDiv w:val="1"/>
      <w:marLeft w:val="0"/>
      <w:marRight w:val="0"/>
      <w:marTop w:val="0"/>
      <w:marBottom w:val="0"/>
      <w:divBdr>
        <w:top w:val="none" w:sz="0" w:space="0" w:color="auto"/>
        <w:left w:val="none" w:sz="0" w:space="0" w:color="auto"/>
        <w:bottom w:val="none" w:sz="0" w:space="0" w:color="auto"/>
        <w:right w:val="none" w:sz="0" w:space="0" w:color="auto"/>
      </w:divBdr>
    </w:div>
    <w:div w:id="1123499113">
      <w:bodyDiv w:val="1"/>
      <w:marLeft w:val="0"/>
      <w:marRight w:val="0"/>
      <w:marTop w:val="0"/>
      <w:marBottom w:val="0"/>
      <w:divBdr>
        <w:top w:val="none" w:sz="0" w:space="0" w:color="auto"/>
        <w:left w:val="none" w:sz="0" w:space="0" w:color="auto"/>
        <w:bottom w:val="none" w:sz="0" w:space="0" w:color="auto"/>
        <w:right w:val="none" w:sz="0" w:space="0" w:color="auto"/>
      </w:divBdr>
    </w:div>
    <w:div w:id="1144203951">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56460563">
      <w:bodyDiv w:val="1"/>
      <w:marLeft w:val="0"/>
      <w:marRight w:val="0"/>
      <w:marTop w:val="0"/>
      <w:marBottom w:val="0"/>
      <w:divBdr>
        <w:top w:val="none" w:sz="0" w:space="0" w:color="auto"/>
        <w:left w:val="none" w:sz="0" w:space="0" w:color="auto"/>
        <w:bottom w:val="none" w:sz="0" w:space="0" w:color="auto"/>
        <w:right w:val="none" w:sz="0" w:space="0" w:color="auto"/>
      </w:divBdr>
    </w:div>
    <w:div w:id="1162427164">
      <w:bodyDiv w:val="1"/>
      <w:marLeft w:val="0"/>
      <w:marRight w:val="0"/>
      <w:marTop w:val="0"/>
      <w:marBottom w:val="0"/>
      <w:divBdr>
        <w:top w:val="none" w:sz="0" w:space="0" w:color="auto"/>
        <w:left w:val="none" w:sz="0" w:space="0" w:color="auto"/>
        <w:bottom w:val="none" w:sz="0" w:space="0" w:color="auto"/>
        <w:right w:val="none" w:sz="0" w:space="0" w:color="auto"/>
      </w:divBdr>
    </w:div>
    <w:div w:id="1167282600">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198158412">
      <w:bodyDiv w:val="1"/>
      <w:marLeft w:val="0"/>
      <w:marRight w:val="0"/>
      <w:marTop w:val="0"/>
      <w:marBottom w:val="0"/>
      <w:divBdr>
        <w:top w:val="none" w:sz="0" w:space="0" w:color="auto"/>
        <w:left w:val="none" w:sz="0" w:space="0" w:color="auto"/>
        <w:bottom w:val="none" w:sz="0" w:space="0" w:color="auto"/>
        <w:right w:val="none" w:sz="0" w:space="0" w:color="auto"/>
      </w:divBdr>
    </w:div>
    <w:div w:id="1203253902">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56746074">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20304669">
      <w:bodyDiv w:val="1"/>
      <w:marLeft w:val="0"/>
      <w:marRight w:val="0"/>
      <w:marTop w:val="0"/>
      <w:marBottom w:val="0"/>
      <w:divBdr>
        <w:top w:val="none" w:sz="0" w:space="0" w:color="auto"/>
        <w:left w:val="none" w:sz="0" w:space="0" w:color="auto"/>
        <w:bottom w:val="none" w:sz="0" w:space="0" w:color="auto"/>
        <w:right w:val="none" w:sz="0" w:space="0" w:color="auto"/>
      </w:divBdr>
      <w:divsChild>
        <w:div w:id="1834681616">
          <w:marLeft w:val="0"/>
          <w:marRight w:val="0"/>
          <w:marTop w:val="0"/>
          <w:marBottom w:val="0"/>
          <w:divBdr>
            <w:top w:val="none" w:sz="0" w:space="0" w:color="auto"/>
            <w:left w:val="none" w:sz="0" w:space="0" w:color="auto"/>
            <w:bottom w:val="none" w:sz="0" w:space="0" w:color="auto"/>
            <w:right w:val="none" w:sz="0" w:space="0" w:color="auto"/>
          </w:divBdr>
          <w:divsChild>
            <w:div w:id="11293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728">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385913072">
      <w:bodyDiv w:val="1"/>
      <w:marLeft w:val="0"/>
      <w:marRight w:val="0"/>
      <w:marTop w:val="0"/>
      <w:marBottom w:val="0"/>
      <w:divBdr>
        <w:top w:val="none" w:sz="0" w:space="0" w:color="auto"/>
        <w:left w:val="none" w:sz="0" w:space="0" w:color="auto"/>
        <w:bottom w:val="none" w:sz="0" w:space="0" w:color="auto"/>
        <w:right w:val="none" w:sz="0" w:space="0" w:color="auto"/>
      </w:divBdr>
    </w:div>
    <w:div w:id="1398816431">
      <w:bodyDiv w:val="1"/>
      <w:marLeft w:val="0"/>
      <w:marRight w:val="0"/>
      <w:marTop w:val="0"/>
      <w:marBottom w:val="0"/>
      <w:divBdr>
        <w:top w:val="none" w:sz="0" w:space="0" w:color="auto"/>
        <w:left w:val="none" w:sz="0" w:space="0" w:color="auto"/>
        <w:bottom w:val="none" w:sz="0" w:space="0" w:color="auto"/>
        <w:right w:val="none" w:sz="0" w:space="0" w:color="auto"/>
      </w:divBdr>
    </w:div>
    <w:div w:id="1436367966">
      <w:bodyDiv w:val="1"/>
      <w:marLeft w:val="0"/>
      <w:marRight w:val="0"/>
      <w:marTop w:val="0"/>
      <w:marBottom w:val="0"/>
      <w:divBdr>
        <w:top w:val="none" w:sz="0" w:space="0" w:color="auto"/>
        <w:left w:val="none" w:sz="0" w:space="0" w:color="auto"/>
        <w:bottom w:val="none" w:sz="0" w:space="0" w:color="auto"/>
        <w:right w:val="none" w:sz="0" w:space="0" w:color="auto"/>
      </w:divBdr>
    </w:div>
    <w:div w:id="1446386798">
      <w:bodyDiv w:val="1"/>
      <w:marLeft w:val="0"/>
      <w:marRight w:val="0"/>
      <w:marTop w:val="0"/>
      <w:marBottom w:val="0"/>
      <w:divBdr>
        <w:top w:val="none" w:sz="0" w:space="0" w:color="auto"/>
        <w:left w:val="none" w:sz="0" w:space="0" w:color="auto"/>
        <w:bottom w:val="none" w:sz="0" w:space="0" w:color="auto"/>
        <w:right w:val="none" w:sz="0" w:space="0" w:color="auto"/>
      </w:divBdr>
    </w:div>
    <w:div w:id="1459445710">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538077948">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1474552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629579150">
      <w:bodyDiv w:val="1"/>
      <w:marLeft w:val="0"/>
      <w:marRight w:val="0"/>
      <w:marTop w:val="0"/>
      <w:marBottom w:val="0"/>
      <w:divBdr>
        <w:top w:val="none" w:sz="0" w:space="0" w:color="auto"/>
        <w:left w:val="none" w:sz="0" w:space="0" w:color="auto"/>
        <w:bottom w:val="none" w:sz="0" w:space="0" w:color="auto"/>
        <w:right w:val="none" w:sz="0" w:space="0" w:color="auto"/>
      </w:divBdr>
      <w:divsChild>
        <w:div w:id="1454521137">
          <w:marLeft w:val="0"/>
          <w:marRight w:val="0"/>
          <w:marTop w:val="0"/>
          <w:marBottom w:val="0"/>
          <w:divBdr>
            <w:top w:val="none" w:sz="0" w:space="0" w:color="auto"/>
            <w:left w:val="none" w:sz="0" w:space="0" w:color="auto"/>
            <w:bottom w:val="none" w:sz="0" w:space="0" w:color="auto"/>
            <w:right w:val="none" w:sz="0" w:space="0" w:color="auto"/>
          </w:divBdr>
          <w:divsChild>
            <w:div w:id="13995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7989">
      <w:bodyDiv w:val="1"/>
      <w:marLeft w:val="0"/>
      <w:marRight w:val="0"/>
      <w:marTop w:val="0"/>
      <w:marBottom w:val="0"/>
      <w:divBdr>
        <w:top w:val="none" w:sz="0" w:space="0" w:color="auto"/>
        <w:left w:val="none" w:sz="0" w:space="0" w:color="auto"/>
        <w:bottom w:val="none" w:sz="0" w:space="0" w:color="auto"/>
        <w:right w:val="none" w:sz="0" w:space="0" w:color="auto"/>
      </w:divBdr>
    </w:div>
    <w:div w:id="1659267276">
      <w:bodyDiv w:val="1"/>
      <w:marLeft w:val="0"/>
      <w:marRight w:val="0"/>
      <w:marTop w:val="0"/>
      <w:marBottom w:val="0"/>
      <w:divBdr>
        <w:top w:val="none" w:sz="0" w:space="0" w:color="auto"/>
        <w:left w:val="none" w:sz="0" w:space="0" w:color="auto"/>
        <w:bottom w:val="none" w:sz="0" w:space="0" w:color="auto"/>
        <w:right w:val="none" w:sz="0" w:space="0" w:color="auto"/>
      </w:divBdr>
    </w:div>
    <w:div w:id="1715234974">
      <w:bodyDiv w:val="1"/>
      <w:marLeft w:val="0"/>
      <w:marRight w:val="0"/>
      <w:marTop w:val="0"/>
      <w:marBottom w:val="0"/>
      <w:divBdr>
        <w:top w:val="none" w:sz="0" w:space="0" w:color="auto"/>
        <w:left w:val="none" w:sz="0" w:space="0" w:color="auto"/>
        <w:bottom w:val="none" w:sz="0" w:space="0" w:color="auto"/>
        <w:right w:val="none" w:sz="0" w:space="0" w:color="auto"/>
      </w:divBdr>
    </w:div>
    <w:div w:id="1753888586">
      <w:bodyDiv w:val="1"/>
      <w:marLeft w:val="0"/>
      <w:marRight w:val="0"/>
      <w:marTop w:val="0"/>
      <w:marBottom w:val="0"/>
      <w:divBdr>
        <w:top w:val="none" w:sz="0" w:space="0" w:color="auto"/>
        <w:left w:val="none" w:sz="0" w:space="0" w:color="auto"/>
        <w:bottom w:val="none" w:sz="0" w:space="0" w:color="auto"/>
        <w:right w:val="none" w:sz="0" w:space="0" w:color="auto"/>
      </w:divBdr>
    </w:div>
    <w:div w:id="1764253743">
      <w:bodyDiv w:val="1"/>
      <w:marLeft w:val="0"/>
      <w:marRight w:val="0"/>
      <w:marTop w:val="0"/>
      <w:marBottom w:val="0"/>
      <w:divBdr>
        <w:top w:val="none" w:sz="0" w:space="0" w:color="auto"/>
        <w:left w:val="none" w:sz="0" w:space="0" w:color="auto"/>
        <w:bottom w:val="none" w:sz="0" w:space="0" w:color="auto"/>
        <w:right w:val="none" w:sz="0" w:space="0" w:color="auto"/>
      </w:divBdr>
      <w:divsChild>
        <w:div w:id="112939410">
          <w:marLeft w:val="0"/>
          <w:marRight w:val="0"/>
          <w:marTop w:val="0"/>
          <w:marBottom w:val="0"/>
          <w:divBdr>
            <w:top w:val="none" w:sz="0" w:space="0" w:color="auto"/>
            <w:left w:val="none" w:sz="0" w:space="0" w:color="auto"/>
            <w:bottom w:val="none" w:sz="0" w:space="0" w:color="auto"/>
            <w:right w:val="none" w:sz="0" w:space="0" w:color="auto"/>
          </w:divBdr>
          <w:divsChild>
            <w:div w:id="1947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3066">
      <w:bodyDiv w:val="1"/>
      <w:marLeft w:val="0"/>
      <w:marRight w:val="0"/>
      <w:marTop w:val="0"/>
      <w:marBottom w:val="0"/>
      <w:divBdr>
        <w:top w:val="none" w:sz="0" w:space="0" w:color="auto"/>
        <w:left w:val="none" w:sz="0" w:space="0" w:color="auto"/>
        <w:bottom w:val="none" w:sz="0" w:space="0" w:color="auto"/>
        <w:right w:val="none" w:sz="0" w:space="0" w:color="auto"/>
      </w:divBdr>
    </w:div>
    <w:div w:id="1789199439">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805469467">
      <w:bodyDiv w:val="1"/>
      <w:marLeft w:val="0"/>
      <w:marRight w:val="0"/>
      <w:marTop w:val="0"/>
      <w:marBottom w:val="0"/>
      <w:divBdr>
        <w:top w:val="none" w:sz="0" w:space="0" w:color="auto"/>
        <w:left w:val="none" w:sz="0" w:space="0" w:color="auto"/>
        <w:bottom w:val="none" w:sz="0" w:space="0" w:color="auto"/>
        <w:right w:val="none" w:sz="0" w:space="0" w:color="auto"/>
      </w:divBdr>
    </w:div>
    <w:div w:id="1815023861">
      <w:bodyDiv w:val="1"/>
      <w:marLeft w:val="0"/>
      <w:marRight w:val="0"/>
      <w:marTop w:val="0"/>
      <w:marBottom w:val="0"/>
      <w:divBdr>
        <w:top w:val="none" w:sz="0" w:space="0" w:color="auto"/>
        <w:left w:val="none" w:sz="0" w:space="0" w:color="auto"/>
        <w:bottom w:val="none" w:sz="0" w:space="0" w:color="auto"/>
        <w:right w:val="none" w:sz="0" w:space="0" w:color="auto"/>
      </w:divBdr>
    </w:div>
    <w:div w:id="1849252632">
      <w:bodyDiv w:val="1"/>
      <w:marLeft w:val="0"/>
      <w:marRight w:val="0"/>
      <w:marTop w:val="0"/>
      <w:marBottom w:val="0"/>
      <w:divBdr>
        <w:top w:val="none" w:sz="0" w:space="0" w:color="auto"/>
        <w:left w:val="none" w:sz="0" w:space="0" w:color="auto"/>
        <w:bottom w:val="none" w:sz="0" w:space="0" w:color="auto"/>
        <w:right w:val="none" w:sz="0" w:space="0" w:color="auto"/>
      </w:divBdr>
    </w:div>
    <w:div w:id="1995259040">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10789929">
      <w:bodyDiv w:val="1"/>
      <w:marLeft w:val="0"/>
      <w:marRight w:val="0"/>
      <w:marTop w:val="0"/>
      <w:marBottom w:val="0"/>
      <w:divBdr>
        <w:top w:val="none" w:sz="0" w:space="0" w:color="auto"/>
        <w:left w:val="none" w:sz="0" w:space="0" w:color="auto"/>
        <w:bottom w:val="none" w:sz="0" w:space="0" w:color="auto"/>
        <w:right w:val="none" w:sz="0" w:space="0" w:color="auto"/>
      </w:divBdr>
    </w:div>
    <w:div w:id="2029721607">
      <w:bodyDiv w:val="1"/>
      <w:marLeft w:val="0"/>
      <w:marRight w:val="0"/>
      <w:marTop w:val="0"/>
      <w:marBottom w:val="0"/>
      <w:divBdr>
        <w:top w:val="none" w:sz="0" w:space="0" w:color="auto"/>
        <w:left w:val="none" w:sz="0" w:space="0" w:color="auto"/>
        <w:bottom w:val="none" w:sz="0" w:space="0" w:color="auto"/>
        <w:right w:val="none" w:sz="0" w:space="0" w:color="auto"/>
      </w:divBdr>
    </w:div>
    <w:div w:id="2030328842">
      <w:bodyDiv w:val="1"/>
      <w:marLeft w:val="0"/>
      <w:marRight w:val="0"/>
      <w:marTop w:val="0"/>
      <w:marBottom w:val="0"/>
      <w:divBdr>
        <w:top w:val="none" w:sz="0" w:space="0" w:color="auto"/>
        <w:left w:val="none" w:sz="0" w:space="0" w:color="auto"/>
        <w:bottom w:val="none" w:sz="0" w:space="0" w:color="auto"/>
        <w:right w:val="none" w:sz="0" w:space="0" w:color="auto"/>
      </w:divBdr>
      <w:divsChild>
        <w:div w:id="1461920480">
          <w:marLeft w:val="0"/>
          <w:marRight w:val="0"/>
          <w:marTop w:val="0"/>
          <w:marBottom w:val="0"/>
          <w:divBdr>
            <w:top w:val="none" w:sz="0" w:space="0" w:color="auto"/>
            <w:left w:val="none" w:sz="0" w:space="0" w:color="auto"/>
            <w:bottom w:val="none" w:sz="0" w:space="0" w:color="auto"/>
            <w:right w:val="none" w:sz="0" w:space="0" w:color="auto"/>
          </w:divBdr>
          <w:divsChild>
            <w:div w:id="431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 w:id="2063479431">
      <w:bodyDiv w:val="1"/>
      <w:marLeft w:val="0"/>
      <w:marRight w:val="0"/>
      <w:marTop w:val="0"/>
      <w:marBottom w:val="0"/>
      <w:divBdr>
        <w:top w:val="none" w:sz="0" w:space="0" w:color="auto"/>
        <w:left w:val="none" w:sz="0" w:space="0" w:color="auto"/>
        <w:bottom w:val="none" w:sz="0" w:space="0" w:color="auto"/>
        <w:right w:val="none" w:sz="0" w:space="0" w:color="auto"/>
      </w:divBdr>
    </w:div>
    <w:div w:id="2105372791">
      <w:bodyDiv w:val="1"/>
      <w:marLeft w:val="0"/>
      <w:marRight w:val="0"/>
      <w:marTop w:val="0"/>
      <w:marBottom w:val="0"/>
      <w:divBdr>
        <w:top w:val="none" w:sz="0" w:space="0" w:color="auto"/>
        <w:left w:val="none" w:sz="0" w:space="0" w:color="auto"/>
        <w:bottom w:val="none" w:sz="0" w:space="0" w:color="auto"/>
        <w:right w:val="none" w:sz="0" w:space="0" w:color="auto"/>
      </w:divBdr>
    </w:div>
    <w:div w:id="212133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al\Documents\Protege\project\presentation\Final%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BCB1D20DDD43B38B8A5A45061A1A6D"/>
        <w:category>
          <w:name w:val="General"/>
          <w:gallery w:val="placeholder"/>
        </w:category>
        <w:types>
          <w:type w:val="bbPlcHdr"/>
        </w:types>
        <w:behaviors>
          <w:behavior w:val="content"/>
        </w:behaviors>
        <w:guid w:val="{740C653C-6898-4AC3-AD0B-9DBD57EE2E6D}"/>
      </w:docPartPr>
      <w:docPartBody>
        <w:p w:rsidR="0062783D" w:rsidRDefault="00000000">
          <w:pPr>
            <w:pStyle w:val="D8BCB1D20DDD43B38B8A5A45061A1A6D"/>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44"/>
    <w:rsid w:val="00033D1B"/>
    <w:rsid w:val="00040F44"/>
    <w:rsid w:val="000772A1"/>
    <w:rsid w:val="00156564"/>
    <w:rsid w:val="00173204"/>
    <w:rsid w:val="002F27EC"/>
    <w:rsid w:val="0033429A"/>
    <w:rsid w:val="003D1DD7"/>
    <w:rsid w:val="004A2B9B"/>
    <w:rsid w:val="004D2A65"/>
    <w:rsid w:val="005414A8"/>
    <w:rsid w:val="005F1514"/>
    <w:rsid w:val="0062783D"/>
    <w:rsid w:val="006D6449"/>
    <w:rsid w:val="00755AD6"/>
    <w:rsid w:val="007571EE"/>
    <w:rsid w:val="007715A5"/>
    <w:rsid w:val="00832AF1"/>
    <w:rsid w:val="00895D25"/>
    <w:rsid w:val="008A3CD2"/>
    <w:rsid w:val="008A701E"/>
    <w:rsid w:val="008D45CA"/>
    <w:rsid w:val="008E5FE8"/>
    <w:rsid w:val="00941667"/>
    <w:rsid w:val="009D7348"/>
    <w:rsid w:val="009F1444"/>
    <w:rsid w:val="00A111C3"/>
    <w:rsid w:val="00A14995"/>
    <w:rsid w:val="00A23BF6"/>
    <w:rsid w:val="00A732E0"/>
    <w:rsid w:val="00B6121C"/>
    <w:rsid w:val="00B84C5D"/>
    <w:rsid w:val="00C01EAA"/>
    <w:rsid w:val="00CC6495"/>
    <w:rsid w:val="00CE302C"/>
    <w:rsid w:val="00D93B29"/>
    <w:rsid w:val="00E042A5"/>
    <w:rsid w:val="00E04405"/>
    <w:rsid w:val="00E10D20"/>
    <w:rsid w:val="00E13370"/>
    <w:rsid w:val="00F73D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BCB1D20DDD43B38B8A5A45061A1A6D">
    <w:name w:val="D8BCB1D20DDD43B38B8A5A45061A1A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Report.dotx</Template>
  <TotalTime>0</TotalTime>
  <Pages>14</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16525</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Bilal Sardar</dc:creator>
  <cp:keywords/>
  <dc:description/>
  <cp:lastModifiedBy>Sardar, Bilal (Student)</cp:lastModifiedBy>
  <cp:revision>164</cp:revision>
  <cp:lastPrinted>2024-04-29T00:27:00Z</cp:lastPrinted>
  <dcterms:created xsi:type="dcterms:W3CDTF">2023-11-27T13:49:00Z</dcterms:created>
  <dcterms:modified xsi:type="dcterms:W3CDTF">2024-04-29T00:27:00Z</dcterms:modified>
</cp:coreProperties>
</file>